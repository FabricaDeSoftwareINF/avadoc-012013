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Default="004172B3" w:rsidP="00755A17">
      <w:pPr>
        <w:jc w:val="both"/>
        <w:rPr>
          <w:sz w:val="32"/>
        </w:rPr>
      </w:pP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Plano de gerenciamento de tempo</w:t>
      </w: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4172B3" w:rsidRPr="00DE76B0" w:rsidRDefault="004172B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0.1</w:t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center"/>
      </w:pPr>
    </w:p>
    <w:p w:rsidR="004172B3" w:rsidRPr="00755A17" w:rsidRDefault="004172B3" w:rsidP="00755A17">
      <w:pPr>
        <w:jc w:val="center"/>
        <w:rPr>
          <w:b/>
        </w:rPr>
      </w:pPr>
      <w:r>
        <w:rPr>
          <w:b/>
        </w:rPr>
        <w:t>Goiânia, 25</w:t>
      </w:r>
      <w:r w:rsidRPr="00755A17">
        <w:rPr>
          <w:b/>
        </w:rPr>
        <w:t xml:space="preserve"> de </w:t>
      </w:r>
      <w:r>
        <w:rPr>
          <w:b/>
        </w:rPr>
        <w:t xml:space="preserve">Maio </w:t>
      </w:r>
      <w:r w:rsidRPr="00755A17">
        <w:rPr>
          <w:b/>
        </w:rPr>
        <w:t>de 2013</w:t>
      </w:r>
    </w:p>
    <w:p w:rsidR="004172B3" w:rsidRPr="00755A17" w:rsidRDefault="004172B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t>Histórico de revisões</w:t>
      </w:r>
    </w:p>
    <w:p w:rsidR="004172B3" w:rsidRPr="00692DF8" w:rsidRDefault="004172B3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4172B3" w:rsidRPr="00626CB9" w:rsidTr="00626CB9">
        <w:trPr>
          <w:trHeight w:val="256"/>
          <w:jc w:val="center"/>
        </w:trPr>
        <w:tc>
          <w:tcPr>
            <w:tcW w:w="1335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Data</w:t>
            </w:r>
          </w:p>
        </w:tc>
        <w:tc>
          <w:tcPr>
            <w:tcW w:w="911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Versão</w:t>
            </w:r>
          </w:p>
        </w:tc>
        <w:tc>
          <w:tcPr>
            <w:tcW w:w="542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Descrição</w:t>
            </w:r>
          </w:p>
        </w:tc>
        <w:tc>
          <w:tcPr>
            <w:tcW w:w="2184" w:type="dxa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 w:rsidRPr="00626CB9">
              <w:t>Autor</w:t>
            </w:r>
          </w:p>
        </w:tc>
      </w:tr>
      <w:tr w:rsidR="004172B3" w:rsidRPr="00626CB9" w:rsidTr="00626CB9">
        <w:trPr>
          <w:trHeight w:val="257"/>
          <w:jc w:val="center"/>
        </w:trPr>
        <w:tc>
          <w:tcPr>
            <w:tcW w:w="1335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Criando Plano de Gerenciamento de Tempo</w:t>
            </w:r>
          </w:p>
        </w:tc>
        <w:tc>
          <w:tcPr>
            <w:tcW w:w="2184" w:type="dxa"/>
            <w:vAlign w:val="center"/>
          </w:tcPr>
          <w:p w:rsidR="004172B3" w:rsidRPr="00626CB9" w:rsidRDefault="004172B3" w:rsidP="00626CB9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4172B3" w:rsidRDefault="004172B3" w:rsidP="00755A17">
      <w:pPr>
        <w:jc w:val="both"/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tabs>
          <w:tab w:val="left" w:pos="7157"/>
        </w:tabs>
        <w:jc w:val="both"/>
      </w:pPr>
    </w:p>
    <w:p w:rsidR="004172B3" w:rsidRDefault="004172B3" w:rsidP="00755A17">
      <w:pPr>
        <w:jc w:val="both"/>
      </w:pPr>
    </w:p>
    <w:p w:rsidR="004172B3" w:rsidRPr="003747BF" w:rsidRDefault="004172B3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t>Sumário</w:t>
      </w:r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890746" w:history="1">
        <w:r w:rsidRPr="006335DE">
          <w:rPr>
            <w:rStyle w:val="Hyperlink"/>
            <w:b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47" w:history="1">
        <w:r w:rsidRPr="006335DE">
          <w:rPr>
            <w:rStyle w:val="Hyperlink"/>
            <w:b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48" w:history="1">
        <w:r w:rsidRPr="006335DE">
          <w:rPr>
            <w:rStyle w:val="Hyperlink"/>
            <w:b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49" w:history="1">
        <w:r w:rsidRPr="006335DE">
          <w:rPr>
            <w:rStyle w:val="Hyperlink"/>
            <w:b/>
            <w:noProof/>
          </w:rPr>
          <w:t>4.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Definição de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0" w:history="1">
        <w:r w:rsidRPr="006335DE">
          <w:rPr>
            <w:rStyle w:val="Hyperlink"/>
            <w:b/>
            <w:noProof/>
          </w:rPr>
          <w:t>5.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Seqüenciamento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1" w:history="1">
        <w:r w:rsidRPr="006335DE">
          <w:rPr>
            <w:rStyle w:val="Hyperlink"/>
            <w:b/>
            <w:noProof/>
          </w:rPr>
          <w:t>6.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Estimativas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2" w:history="1">
        <w:r w:rsidRPr="006335DE">
          <w:rPr>
            <w:rStyle w:val="Hyperlink"/>
            <w:b/>
            <w:noProof/>
          </w:rPr>
          <w:t>7.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753" w:history="1">
        <w:r w:rsidRPr="006335DE">
          <w:rPr>
            <w:rStyle w:val="Hyperlink"/>
            <w:b/>
            <w:noProof/>
          </w:rPr>
          <w:t>8.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6335DE">
          <w:rPr>
            <w:rStyle w:val="Hyperlink"/>
            <w:b/>
            <w:noProof/>
          </w:rPr>
          <w:t>Ferramenta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72B3" w:rsidRDefault="004172B3" w:rsidP="00800EB8">
      <w:pPr>
        <w:jc w:val="both"/>
      </w:pPr>
      <w:r>
        <w:fldChar w:fldCharType="end"/>
      </w: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jc w:val="both"/>
      </w:pPr>
    </w:p>
    <w:p w:rsidR="004172B3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58890746"/>
      <w:r w:rsidRPr="00FC4DE4">
        <w:rPr>
          <w:b/>
        </w:rPr>
        <w:t>Introdução</w:t>
      </w:r>
      <w:bookmarkEnd w:id="0"/>
    </w:p>
    <w:p w:rsidR="004172B3" w:rsidRDefault="004172B3" w:rsidP="00CE5D95"/>
    <w:p w:rsidR="004172B3" w:rsidRPr="00CE5D95" w:rsidRDefault="004172B3" w:rsidP="00CE5D95">
      <w:pPr>
        <w:numPr>
          <w:ilvl w:val="1"/>
          <w:numId w:val="1"/>
        </w:numPr>
        <w:rPr>
          <w:b/>
          <w:sz w:val="24"/>
          <w:szCs w:val="24"/>
        </w:rPr>
      </w:pPr>
      <w:r>
        <w:t xml:space="preserve"> </w:t>
      </w:r>
      <w:r w:rsidRPr="00CE5D95">
        <w:rPr>
          <w:b/>
          <w:sz w:val="24"/>
          <w:szCs w:val="24"/>
        </w:rPr>
        <w:t>Finalidade</w:t>
      </w:r>
    </w:p>
    <w:p w:rsidR="004172B3" w:rsidRPr="00CE5D95" w:rsidRDefault="004172B3" w:rsidP="00CE5D95">
      <w:pPr>
        <w:numPr>
          <w:ilvl w:val="1"/>
          <w:numId w:val="1"/>
        </w:numPr>
        <w:rPr>
          <w:b/>
          <w:sz w:val="24"/>
          <w:szCs w:val="24"/>
        </w:rPr>
      </w:pPr>
      <w:r w:rsidRPr="00CE5D95">
        <w:rPr>
          <w:b/>
          <w:sz w:val="24"/>
          <w:szCs w:val="24"/>
        </w:rPr>
        <w:t>Escopo</w:t>
      </w:r>
    </w:p>
    <w:p w:rsidR="004172B3" w:rsidRPr="00CE5D95" w:rsidRDefault="004172B3" w:rsidP="00CE5D95">
      <w:pPr>
        <w:numPr>
          <w:ilvl w:val="1"/>
          <w:numId w:val="1"/>
        </w:numPr>
        <w:rPr>
          <w:b/>
          <w:sz w:val="24"/>
          <w:szCs w:val="24"/>
        </w:rPr>
      </w:pPr>
      <w:r w:rsidRPr="00CE5D95">
        <w:rPr>
          <w:sz w:val="24"/>
          <w:szCs w:val="24"/>
        </w:rPr>
        <w:t xml:space="preserve"> </w:t>
      </w:r>
      <w:r w:rsidRPr="00CE5D95">
        <w:rPr>
          <w:b/>
          <w:sz w:val="24"/>
          <w:szCs w:val="24"/>
        </w:rPr>
        <w:t>Definições, acrônimos e Abreviações</w:t>
      </w:r>
    </w:p>
    <w:p w:rsidR="004172B3" w:rsidRPr="00CE5D95" w:rsidRDefault="004172B3" w:rsidP="00CE5D95"/>
    <w:p w:rsidR="004172B3" w:rsidRPr="00FC4DE4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8890747"/>
      <w:r>
        <w:rPr>
          <w:b/>
        </w:rPr>
        <w:t>Responsabilidades</w:t>
      </w:r>
      <w:bookmarkEnd w:id="1"/>
    </w:p>
    <w:p w:rsidR="004172B3" w:rsidRPr="00755A17" w:rsidRDefault="004172B3" w:rsidP="00CE5D95">
      <w:pPr>
        <w:jc w:val="both"/>
      </w:pPr>
    </w:p>
    <w:p w:rsidR="004172B3" w:rsidRPr="00755A17" w:rsidRDefault="004172B3" w:rsidP="00755A17"/>
    <w:p w:rsidR="004172B3" w:rsidRPr="00FC4DE4" w:rsidRDefault="004172B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2" w:name="_Toc358890748"/>
      <w:r>
        <w:rPr>
          <w:b/>
        </w:rPr>
        <w:t>Atividades</w:t>
      </w:r>
      <w:bookmarkEnd w:id="2"/>
    </w:p>
    <w:p w:rsidR="004172B3" w:rsidRPr="00755A17" w:rsidRDefault="004172B3" w:rsidP="00755A17"/>
    <w:p w:rsidR="004172B3" w:rsidRPr="00EA0EA7" w:rsidRDefault="004172B3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58890749"/>
      <w:r>
        <w:rPr>
          <w:b/>
        </w:rPr>
        <w:t>Definição de responsabilidades</w:t>
      </w:r>
      <w:bookmarkEnd w:id="3"/>
    </w:p>
    <w:p w:rsidR="004172B3" w:rsidRPr="00DB0FED" w:rsidRDefault="004172B3" w:rsidP="00FC4DE4">
      <w:pPr>
        <w:jc w:val="both"/>
      </w:pPr>
    </w:p>
    <w:tbl>
      <w:tblPr>
        <w:tblStyle w:val="TableGrid"/>
        <w:tblW w:w="0" w:type="auto"/>
        <w:tblLook w:val="01E0"/>
      </w:tblPr>
      <w:tblGrid>
        <w:gridCol w:w="4889"/>
        <w:gridCol w:w="4889"/>
      </w:tblGrid>
      <w:tr w:rsidR="004172B3" w:rsidRPr="00CE5D95" w:rsidTr="00CE5D95">
        <w:tc>
          <w:tcPr>
            <w:tcW w:w="4889" w:type="dxa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Principais Interessados</w:t>
            </w:r>
          </w:p>
        </w:tc>
        <w:tc>
          <w:tcPr>
            <w:tcW w:w="4889" w:type="dxa"/>
          </w:tcPr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DR. Juliano Lopes de Oliveira</w:t>
            </w:r>
          </w:p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DR. Sérgio Teixeira de Carvalho</w:t>
            </w:r>
          </w:p>
        </w:tc>
      </w:tr>
      <w:tr w:rsidR="004172B3" w:rsidRPr="00CE5D95" w:rsidTr="00CE5D95">
        <w:tc>
          <w:tcPr>
            <w:tcW w:w="4889" w:type="dxa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Gerente de Projeto</w:t>
            </w:r>
          </w:p>
        </w:tc>
        <w:tc>
          <w:tcPr>
            <w:tcW w:w="4889" w:type="dxa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Rhaíssa Nogueira Arantes</w:t>
            </w:r>
          </w:p>
        </w:tc>
      </w:tr>
      <w:tr w:rsidR="004172B3" w:rsidRPr="00CE5D95" w:rsidTr="00CE5D95">
        <w:tc>
          <w:tcPr>
            <w:tcW w:w="4889" w:type="dxa"/>
          </w:tcPr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Time</w:t>
            </w:r>
          </w:p>
        </w:tc>
        <w:tc>
          <w:tcPr>
            <w:tcW w:w="4889" w:type="dxa"/>
          </w:tcPr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Ra</w:t>
            </w:r>
            <w:r w:rsidRPr="00CE5D95">
              <w:rPr>
                <w:rStyle w:val="HTMLAcronym"/>
              </w:rPr>
              <w:t>pha</w:t>
            </w:r>
            <w:r w:rsidRPr="00CE5D95">
              <w:rPr>
                <w:rStyle w:val="HTMLAcronym"/>
                <w:lang w:eastAsia="pt-BR"/>
              </w:rPr>
              <w:t>el Rezende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Rafael Yure Braga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Raul Barca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Rogério Tristão Junior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Rúben Borges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Thaís Carvalho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Ulysses Alexandre Alves</w:t>
            </w:r>
          </w:p>
          <w:p w:rsidR="004172B3" w:rsidRPr="00CE5D95" w:rsidRDefault="004172B3" w:rsidP="00CE5D95">
            <w:pPr>
              <w:rPr>
                <w:rStyle w:val="HTMLAcronym"/>
                <w:lang w:eastAsia="pt-BR"/>
              </w:rPr>
            </w:pPr>
            <w:r w:rsidRPr="00CE5D95">
              <w:rPr>
                <w:rStyle w:val="HTMLAcronym"/>
                <w:lang w:eastAsia="pt-BR"/>
              </w:rPr>
              <w:t>Vinícius Dantas</w:t>
            </w:r>
          </w:p>
          <w:p w:rsidR="004172B3" w:rsidRPr="00CE5D95" w:rsidRDefault="004172B3" w:rsidP="00CE5D95">
            <w:pPr>
              <w:rPr>
                <w:rStyle w:val="HTMLAcronym"/>
              </w:rPr>
            </w:pPr>
            <w:r w:rsidRPr="00CE5D95">
              <w:rPr>
                <w:rStyle w:val="HTMLAcronym"/>
                <w:lang w:eastAsia="pt-BR"/>
              </w:rPr>
              <w:t>Wilker Machado</w:t>
            </w:r>
          </w:p>
        </w:tc>
      </w:tr>
    </w:tbl>
    <w:p w:rsidR="004172B3" w:rsidRPr="00DB0FED" w:rsidRDefault="004172B3" w:rsidP="00FC4DE4">
      <w:pPr>
        <w:jc w:val="both"/>
      </w:pPr>
    </w:p>
    <w:p w:rsidR="004172B3" w:rsidRPr="00DB0FED" w:rsidRDefault="004172B3" w:rsidP="00FC4DE4">
      <w:pPr>
        <w:jc w:val="both"/>
      </w:pPr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8890750"/>
      <w:r>
        <w:rPr>
          <w:b/>
        </w:rPr>
        <w:t>Seqüenciamento das atividades</w:t>
      </w:r>
      <w:bookmarkEnd w:id="4"/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8890751"/>
      <w:r>
        <w:rPr>
          <w:b/>
        </w:rPr>
        <w:t>Estimativas</w:t>
      </w:r>
      <w:bookmarkEnd w:id="5"/>
    </w:p>
    <w:p w:rsidR="004172B3" w:rsidRDefault="004172B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58890752"/>
      <w:r>
        <w:rPr>
          <w:b/>
        </w:rPr>
        <w:t>Cronograma</w:t>
      </w:r>
      <w:bookmarkEnd w:id="6"/>
    </w:p>
    <w:p w:rsidR="004172B3" w:rsidRPr="00CE5D95" w:rsidRDefault="004172B3" w:rsidP="00CE5D95"/>
    <w:p w:rsidR="004172B3" w:rsidRPr="00CE5D95" w:rsidRDefault="004172B3" w:rsidP="00CE5D95">
      <w:r>
        <w:t>O cronograma das atividades encontra-se disponível no diretório que o cabe (Gerência de Projeto/Cronograma)</w:t>
      </w:r>
    </w:p>
    <w:p w:rsidR="004172B3" w:rsidRDefault="004172B3" w:rsidP="00D94AFD">
      <w:pPr>
        <w:pStyle w:val="Heading2"/>
        <w:numPr>
          <w:ilvl w:val="0"/>
          <w:numId w:val="1"/>
        </w:numPr>
        <w:jc w:val="both"/>
        <w:rPr>
          <w:b/>
        </w:rPr>
      </w:pPr>
      <w:bookmarkStart w:id="7" w:name="_Toc358890753"/>
      <w:r>
        <w:rPr>
          <w:b/>
        </w:rPr>
        <w:t>Ferramenta</w:t>
      </w:r>
      <w:bookmarkEnd w:id="7"/>
    </w:p>
    <w:p w:rsidR="004172B3" w:rsidRDefault="004172B3" w:rsidP="00CE5D95">
      <w:r>
        <w:t>Uso das seguintes ferramentas será administrado:</w:t>
      </w:r>
    </w:p>
    <w:p w:rsidR="004172B3" w:rsidRDefault="004172B3" w:rsidP="00CE5D95">
      <w:pPr>
        <w:numPr>
          <w:ilvl w:val="2"/>
          <w:numId w:val="1"/>
        </w:numPr>
      </w:pPr>
      <w:r>
        <w:t>Redmine: Todo o fluxo de tarefas e demais atividades deve ser documentado por esta ferramenta.</w:t>
      </w:r>
    </w:p>
    <w:p w:rsidR="004172B3" w:rsidRDefault="004172B3" w:rsidP="00CE5D95">
      <w:pPr>
        <w:numPr>
          <w:ilvl w:val="2"/>
          <w:numId w:val="1"/>
        </w:numPr>
      </w:pPr>
      <w:r>
        <w:t xml:space="preserve"> Gmail/Hangouts: Meios de comunicação para troca de e-mail e reuniões não presenciais.</w:t>
      </w:r>
    </w:p>
    <w:p w:rsidR="004172B3" w:rsidRDefault="004172B3" w:rsidP="00CE5D95">
      <w:pPr>
        <w:numPr>
          <w:ilvl w:val="2"/>
          <w:numId w:val="1"/>
        </w:numPr>
      </w:pPr>
      <w:r>
        <w:t>Dropbox: Repositório provisório do projeto</w:t>
      </w:r>
    </w:p>
    <w:p w:rsidR="004172B3" w:rsidRPr="00CE5D95" w:rsidRDefault="004172B3" w:rsidP="00CE5D95">
      <w:pPr>
        <w:numPr>
          <w:ilvl w:val="2"/>
          <w:numId w:val="1"/>
        </w:numPr>
      </w:pPr>
      <w:r>
        <w:t>Google Code:  Repositório oficial do projeto</w:t>
      </w:r>
    </w:p>
    <w:p w:rsidR="004172B3" w:rsidRPr="00D94AFD" w:rsidRDefault="004172B3" w:rsidP="00800EB8">
      <w:pPr>
        <w:ind w:firstLine="1134"/>
        <w:jc w:val="both"/>
      </w:pPr>
    </w:p>
    <w:p w:rsidR="004172B3" w:rsidRPr="00800EB8" w:rsidRDefault="004172B3" w:rsidP="00800EB8"/>
    <w:p w:rsidR="004172B3" w:rsidRPr="00FC4DE4" w:rsidRDefault="004172B3" w:rsidP="00FC4DE4"/>
    <w:p w:rsidR="004172B3" w:rsidRDefault="004172B3" w:rsidP="00755A17">
      <w:pPr>
        <w:jc w:val="both"/>
      </w:pPr>
    </w:p>
    <w:p w:rsidR="004172B3" w:rsidRPr="00692DF8" w:rsidRDefault="004172B3" w:rsidP="00755A17">
      <w:pPr>
        <w:jc w:val="both"/>
      </w:pPr>
    </w:p>
    <w:sectPr w:rsidR="004172B3" w:rsidRPr="00692DF8" w:rsidSect="00DE76B0">
      <w:headerReference w:type="default" r:id="rId7"/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2B3" w:rsidRDefault="004172B3" w:rsidP="00393006">
      <w:pPr>
        <w:spacing w:after="0" w:line="240" w:lineRule="auto"/>
      </w:pPr>
      <w:r>
        <w:separator/>
      </w:r>
    </w:p>
  </w:endnote>
  <w:endnote w:type="continuationSeparator" w:id="0">
    <w:p w:rsidR="004172B3" w:rsidRDefault="004172B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2B3" w:rsidRDefault="004172B3">
    <w:pPr>
      <w:pStyle w:val="Footer"/>
      <w:jc w:val="right"/>
    </w:pPr>
    <w:fldSimple w:instr="PAGE   \* MERGEFORMAT">
      <w:r>
        <w:rPr>
          <w:noProof/>
        </w:rPr>
        <w:t>5</w:t>
      </w:r>
    </w:fldSimple>
  </w:p>
  <w:p w:rsidR="004172B3" w:rsidRDefault="004172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2B3" w:rsidRDefault="004172B3">
    <w:pPr>
      <w:pStyle w:val="Footer"/>
      <w:jc w:val="right"/>
    </w:pPr>
  </w:p>
  <w:p w:rsidR="004172B3" w:rsidRDefault="004172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2B3" w:rsidRDefault="004172B3" w:rsidP="00393006">
      <w:pPr>
        <w:spacing w:after="0" w:line="240" w:lineRule="auto"/>
      </w:pPr>
      <w:r>
        <w:separator/>
      </w:r>
    </w:p>
  </w:footnote>
  <w:footnote w:type="continuationSeparator" w:id="0">
    <w:p w:rsidR="004172B3" w:rsidRDefault="004172B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746"/>
      <w:gridCol w:w="4747"/>
    </w:tblGrid>
    <w:tr w:rsidR="004172B3" w:rsidRPr="00626CB9" w:rsidTr="00626CB9">
      <w:trPr>
        <w:trHeight w:val="256"/>
      </w:trPr>
      <w:tc>
        <w:tcPr>
          <w:tcW w:w="4746" w:type="dxa"/>
        </w:tcPr>
        <w:p w:rsidR="004172B3" w:rsidRPr="00626CB9" w:rsidRDefault="004172B3">
          <w:pPr>
            <w:pStyle w:val="Header"/>
          </w:pPr>
          <w:r w:rsidRPr="00626CB9">
            <w:t>SAD – Sistema de Avaliação do Docente</w:t>
          </w:r>
        </w:p>
      </w:tc>
      <w:tc>
        <w:tcPr>
          <w:tcW w:w="4747" w:type="dxa"/>
        </w:tcPr>
        <w:p w:rsidR="004172B3" w:rsidRPr="00626CB9" w:rsidRDefault="004172B3" w:rsidP="00626CB9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 w:rsidRPr="00626CB9">
            <w:tab/>
          </w:r>
          <w:r w:rsidRPr="00626CB9">
            <w:tab/>
          </w:r>
        </w:p>
      </w:tc>
    </w:tr>
    <w:tr w:rsidR="004172B3" w:rsidRPr="00626CB9" w:rsidTr="00626CB9">
      <w:trPr>
        <w:trHeight w:val="257"/>
      </w:trPr>
      <w:tc>
        <w:tcPr>
          <w:tcW w:w="4746" w:type="dxa"/>
        </w:tcPr>
        <w:p w:rsidR="004172B3" w:rsidRPr="00626CB9" w:rsidRDefault="004172B3">
          <w:pPr>
            <w:pStyle w:val="Header"/>
          </w:pPr>
          <w:r>
            <w:t>Plano de Gerenciamento de Tempo</w:t>
          </w:r>
        </w:p>
      </w:tc>
      <w:tc>
        <w:tcPr>
          <w:tcW w:w="4747" w:type="dxa"/>
        </w:tcPr>
        <w:p w:rsidR="004172B3" w:rsidRPr="00626CB9" w:rsidRDefault="004172B3" w:rsidP="00EA0EA7">
          <w:pPr>
            <w:pStyle w:val="Header"/>
          </w:pPr>
          <w:r w:rsidRPr="00626CB9">
            <w:t xml:space="preserve">Data: </w:t>
          </w:r>
          <w:r>
            <w:t>25/05/2013</w:t>
          </w:r>
        </w:p>
      </w:tc>
    </w:tr>
  </w:tbl>
  <w:p w:rsidR="004172B3" w:rsidRDefault="004172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24DB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610AE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A8E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79AD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1FC31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26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ACDF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7E27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A0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77A5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13"/>
  </w:num>
  <w:num w:numId="5">
    <w:abstractNumId w:val="16"/>
  </w:num>
  <w:num w:numId="6">
    <w:abstractNumId w:val="12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132F20"/>
    <w:rsid w:val="003747BF"/>
    <w:rsid w:val="00393006"/>
    <w:rsid w:val="004172B3"/>
    <w:rsid w:val="00626CB9"/>
    <w:rsid w:val="006335DE"/>
    <w:rsid w:val="00692DF8"/>
    <w:rsid w:val="006F35B2"/>
    <w:rsid w:val="00755A17"/>
    <w:rsid w:val="007D1873"/>
    <w:rsid w:val="00800EB8"/>
    <w:rsid w:val="009847A4"/>
    <w:rsid w:val="00A30D6A"/>
    <w:rsid w:val="00A91749"/>
    <w:rsid w:val="00AE77FF"/>
    <w:rsid w:val="00B05788"/>
    <w:rsid w:val="00B539A7"/>
    <w:rsid w:val="00C7224C"/>
    <w:rsid w:val="00CB688B"/>
    <w:rsid w:val="00CE5D95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basedOn w:val="DefaultParagraphFont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basedOn w:val="DefaultParagraphFont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uiPriority w:val="99"/>
    <w:rsid w:val="00CE5D95"/>
    <w:pPr>
      <w:spacing w:before="100" w:beforeAutospacing="1" w:after="119" w:line="276" w:lineRule="auto"/>
    </w:pPr>
    <w:rPr>
      <w:color w:val="000000"/>
      <w:sz w:val="22"/>
      <w:szCs w:val="22"/>
      <w:lang w:eastAsia="pt-BR"/>
    </w:rPr>
  </w:style>
  <w:style w:type="character" w:styleId="HTMLAcronym">
    <w:name w:val="HTML Acronym"/>
    <w:basedOn w:val="DefaultParagraphFont"/>
    <w:uiPriority w:val="99"/>
    <w:rsid w:val="00CE5D9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142</TotalTime>
  <Pages>5</Pages>
  <Words>303</Words>
  <Characters>1639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rhaissa.arantes</cp:lastModifiedBy>
  <cp:revision>4</cp:revision>
  <dcterms:created xsi:type="dcterms:W3CDTF">2013-05-27T01:42:00Z</dcterms:created>
  <dcterms:modified xsi:type="dcterms:W3CDTF">2013-06-13T17:51:00Z</dcterms:modified>
</cp:coreProperties>
</file>