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6E221F" w:rsidP="00755A17">
      <w:pPr>
        <w:pStyle w:val="Titl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gerenciamento de custo</w:t>
      </w:r>
    </w:p>
    <w:p w:rsidR="00393006" w:rsidRPr="00DE76B0" w:rsidRDefault="00393006" w:rsidP="00755A17">
      <w:pPr>
        <w:pStyle w:val="Title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itl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480195">
        <w:rPr>
          <w:color w:val="000000" w:themeColor="text1"/>
          <w:sz w:val="32"/>
        </w:rPr>
        <w:t>3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6E221F" w:rsidP="00755A17">
      <w:pPr>
        <w:jc w:val="center"/>
        <w:rPr>
          <w:b/>
        </w:rPr>
      </w:pPr>
      <w:r>
        <w:rPr>
          <w:b/>
        </w:rPr>
        <w:t>Goiânia, 2</w:t>
      </w:r>
      <w:r w:rsidR="00480195">
        <w:rPr>
          <w:b/>
        </w:rPr>
        <w:t>5</w:t>
      </w:r>
      <w:r w:rsidR="00393006" w:rsidRPr="00755A17">
        <w:rPr>
          <w:b/>
        </w:rPr>
        <w:t xml:space="preserve"> de </w:t>
      </w:r>
      <w:r w:rsidR="009411E1">
        <w:rPr>
          <w:b/>
        </w:rPr>
        <w:t>junho</w:t>
      </w:r>
      <w:r w:rsidR="00755A17">
        <w:rPr>
          <w:b/>
        </w:rPr>
        <w:t xml:space="preserve">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6E221F" w:rsidP="00755A17">
            <w:pPr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DE76B0" w:rsidRDefault="006E221F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6E221F" w:rsidP="00D36089">
            <w:pPr>
              <w:jc w:val="center"/>
            </w:pPr>
            <w:r>
              <w:t xml:space="preserve">Criando documento de Gerenciamento de </w:t>
            </w:r>
            <w:r w:rsidR="00D36089">
              <w:t>Custo</w:t>
            </w:r>
          </w:p>
        </w:tc>
        <w:tc>
          <w:tcPr>
            <w:tcW w:w="2184" w:type="dxa"/>
            <w:vAlign w:val="center"/>
          </w:tcPr>
          <w:p w:rsidR="00DE76B0" w:rsidRDefault="006E221F" w:rsidP="00755A17">
            <w:pPr>
              <w:jc w:val="center"/>
            </w:pPr>
            <w:r>
              <w:t>Rhaíssa Nogueira</w:t>
            </w:r>
          </w:p>
        </w:tc>
      </w:tr>
      <w:tr w:rsidR="009411E1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9411E1" w:rsidRDefault="009411E1" w:rsidP="00755A17">
            <w:pPr>
              <w:jc w:val="center"/>
            </w:pPr>
            <w:r>
              <w:t>23/06/2013</w:t>
            </w:r>
          </w:p>
        </w:tc>
        <w:tc>
          <w:tcPr>
            <w:tcW w:w="911" w:type="dxa"/>
            <w:vAlign w:val="center"/>
          </w:tcPr>
          <w:p w:rsidR="009411E1" w:rsidRDefault="009411E1" w:rsidP="00755A17">
            <w:pPr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9411E1" w:rsidRDefault="009411E1" w:rsidP="00D36089">
            <w:pPr>
              <w:jc w:val="center"/>
            </w:pPr>
            <w:r>
              <w:t>Correções de formatação</w:t>
            </w:r>
          </w:p>
        </w:tc>
        <w:tc>
          <w:tcPr>
            <w:tcW w:w="2184" w:type="dxa"/>
            <w:vAlign w:val="center"/>
          </w:tcPr>
          <w:p w:rsidR="009411E1" w:rsidRDefault="009411E1" w:rsidP="009411E1">
            <w:pPr>
              <w:jc w:val="center"/>
            </w:pPr>
            <w:r>
              <w:t>Rafael Braga</w:t>
            </w:r>
          </w:p>
        </w:tc>
      </w:tr>
      <w:tr w:rsidR="00480195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480195" w:rsidRDefault="00480195" w:rsidP="00755A17">
            <w:pPr>
              <w:jc w:val="center"/>
            </w:pPr>
            <w:r>
              <w:t>25/06/2013</w:t>
            </w:r>
          </w:p>
        </w:tc>
        <w:tc>
          <w:tcPr>
            <w:tcW w:w="911" w:type="dxa"/>
            <w:vAlign w:val="center"/>
          </w:tcPr>
          <w:p w:rsidR="00480195" w:rsidRDefault="00480195" w:rsidP="00755A17">
            <w:pPr>
              <w:jc w:val="center"/>
            </w:pPr>
            <w:r>
              <w:t>0.3</w:t>
            </w:r>
          </w:p>
        </w:tc>
        <w:tc>
          <w:tcPr>
            <w:tcW w:w="5424" w:type="dxa"/>
            <w:vAlign w:val="center"/>
          </w:tcPr>
          <w:p w:rsidR="00480195" w:rsidRDefault="00480195" w:rsidP="00D36089">
            <w:pPr>
              <w:jc w:val="center"/>
            </w:pPr>
            <w:r>
              <w:t>Correções dos itens levantados no checklist de Qualidade</w:t>
            </w:r>
          </w:p>
        </w:tc>
        <w:tc>
          <w:tcPr>
            <w:tcW w:w="2184" w:type="dxa"/>
            <w:vAlign w:val="center"/>
          </w:tcPr>
          <w:p w:rsidR="00480195" w:rsidRDefault="00480195" w:rsidP="009411E1">
            <w:pPr>
              <w:jc w:val="center"/>
            </w:pPr>
            <w:r>
              <w:t>Rhaissa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TOCHeading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480195" w:rsidRDefault="0087497F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="003747BF">
            <w:instrText xml:space="preserve"> TOC \o "1-3" \h \z \u </w:instrText>
          </w:r>
          <w:r>
            <w:fldChar w:fldCharType="separate"/>
          </w:r>
          <w:hyperlink w:anchor="_Toc359932768" w:history="1">
            <w:r w:rsidR="00480195" w:rsidRPr="00F30015">
              <w:rPr>
                <w:rStyle w:val="Hyperlink"/>
                <w:b/>
                <w:noProof/>
              </w:rPr>
              <w:t>1.</w:t>
            </w:r>
            <w:r w:rsidR="00480195">
              <w:rPr>
                <w:noProof/>
                <w:sz w:val="22"/>
                <w:szCs w:val="22"/>
                <w:lang w:val="ru-RU" w:eastAsia="ru-RU"/>
              </w:rPr>
              <w:tab/>
            </w:r>
            <w:r w:rsidR="00480195" w:rsidRPr="00F30015">
              <w:rPr>
                <w:rStyle w:val="Hyperlink"/>
                <w:b/>
                <w:noProof/>
              </w:rPr>
              <w:t>Introdução</w:t>
            </w:r>
            <w:r w:rsidR="00480195">
              <w:rPr>
                <w:noProof/>
                <w:webHidden/>
              </w:rPr>
              <w:tab/>
            </w:r>
            <w:r w:rsidR="00480195">
              <w:rPr>
                <w:noProof/>
                <w:webHidden/>
              </w:rPr>
              <w:fldChar w:fldCharType="begin"/>
            </w:r>
            <w:r w:rsidR="00480195">
              <w:rPr>
                <w:noProof/>
                <w:webHidden/>
              </w:rPr>
              <w:instrText xml:space="preserve"> PAGEREF _Toc359932768 \h </w:instrText>
            </w:r>
            <w:r w:rsidR="00480195">
              <w:rPr>
                <w:noProof/>
                <w:webHidden/>
              </w:rPr>
            </w:r>
            <w:r w:rsidR="00480195">
              <w:rPr>
                <w:noProof/>
                <w:webHidden/>
              </w:rPr>
              <w:fldChar w:fldCharType="separate"/>
            </w:r>
            <w:r w:rsidR="00480195">
              <w:rPr>
                <w:noProof/>
                <w:webHidden/>
              </w:rPr>
              <w:t>4</w:t>
            </w:r>
            <w:r w:rsidR="00480195">
              <w:rPr>
                <w:noProof/>
                <w:webHidden/>
              </w:rPr>
              <w:fldChar w:fldCharType="end"/>
            </w:r>
          </w:hyperlink>
        </w:p>
        <w:p w:rsidR="00480195" w:rsidRDefault="00643433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hyperlink w:anchor="_Toc359932769" w:history="1">
            <w:r w:rsidR="00480195" w:rsidRPr="00F30015">
              <w:rPr>
                <w:rStyle w:val="Hyperlink"/>
                <w:b/>
                <w:noProof/>
              </w:rPr>
              <w:t>2.</w:t>
            </w:r>
            <w:r w:rsidR="00480195">
              <w:rPr>
                <w:noProof/>
                <w:sz w:val="22"/>
                <w:szCs w:val="22"/>
                <w:lang w:val="ru-RU" w:eastAsia="ru-RU"/>
              </w:rPr>
              <w:tab/>
            </w:r>
            <w:r w:rsidR="00480195" w:rsidRPr="00F30015">
              <w:rPr>
                <w:rStyle w:val="Hyperlink"/>
                <w:b/>
                <w:noProof/>
              </w:rPr>
              <w:t>Métricas de Custo</w:t>
            </w:r>
            <w:r w:rsidR="00480195">
              <w:rPr>
                <w:noProof/>
                <w:webHidden/>
              </w:rPr>
              <w:tab/>
            </w:r>
            <w:r w:rsidR="00480195">
              <w:rPr>
                <w:noProof/>
                <w:webHidden/>
              </w:rPr>
              <w:fldChar w:fldCharType="begin"/>
            </w:r>
            <w:r w:rsidR="00480195">
              <w:rPr>
                <w:noProof/>
                <w:webHidden/>
              </w:rPr>
              <w:instrText xml:space="preserve"> PAGEREF _Toc359932769 \h </w:instrText>
            </w:r>
            <w:r w:rsidR="00480195">
              <w:rPr>
                <w:noProof/>
                <w:webHidden/>
              </w:rPr>
            </w:r>
            <w:r w:rsidR="00480195">
              <w:rPr>
                <w:noProof/>
                <w:webHidden/>
              </w:rPr>
              <w:fldChar w:fldCharType="separate"/>
            </w:r>
            <w:r w:rsidR="00480195">
              <w:rPr>
                <w:noProof/>
                <w:webHidden/>
              </w:rPr>
              <w:t>4</w:t>
            </w:r>
            <w:r w:rsidR="00480195">
              <w:rPr>
                <w:noProof/>
                <w:webHidden/>
              </w:rPr>
              <w:fldChar w:fldCharType="end"/>
            </w:r>
          </w:hyperlink>
        </w:p>
        <w:p w:rsidR="00480195" w:rsidRDefault="00480195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hyperlink w:anchor="_Toc359932771" w:history="1">
            <w:r w:rsidRPr="00F30015">
              <w:rPr>
                <w:rStyle w:val="Hyperlink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val="ru-RU" w:eastAsia="ru-RU"/>
              </w:rPr>
              <w:tab/>
            </w:r>
            <w:r w:rsidRPr="00F30015">
              <w:rPr>
                <w:rStyle w:val="Hyperlink"/>
                <w:b/>
                <w:noProof/>
              </w:rPr>
              <w:t>Armazenamento das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95" w:rsidRDefault="00643433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hyperlink w:anchor="_Toc359932772" w:history="1">
            <w:r w:rsidR="00480195" w:rsidRPr="00F30015">
              <w:rPr>
                <w:rStyle w:val="Hyperlink"/>
                <w:b/>
                <w:noProof/>
              </w:rPr>
              <w:t>4.</w:t>
            </w:r>
            <w:r w:rsidR="00480195">
              <w:rPr>
                <w:noProof/>
                <w:sz w:val="22"/>
                <w:szCs w:val="22"/>
                <w:lang w:val="ru-RU" w:eastAsia="ru-RU"/>
              </w:rPr>
              <w:tab/>
            </w:r>
            <w:r w:rsidR="00480195" w:rsidRPr="00F30015">
              <w:rPr>
                <w:rStyle w:val="Hyperlink"/>
                <w:b/>
                <w:noProof/>
              </w:rPr>
              <w:t>Orçamento total do projeto</w:t>
            </w:r>
            <w:r w:rsidR="00480195">
              <w:rPr>
                <w:noProof/>
                <w:webHidden/>
              </w:rPr>
              <w:tab/>
            </w:r>
            <w:r w:rsidR="00480195">
              <w:rPr>
                <w:noProof/>
                <w:webHidden/>
              </w:rPr>
              <w:fldChar w:fldCharType="begin"/>
            </w:r>
            <w:r w:rsidR="00480195">
              <w:rPr>
                <w:noProof/>
                <w:webHidden/>
              </w:rPr>
              <w:instrText xml:space="preserve"> PAGEREF _Toc359932772 \h </w:instrText>
            </w:r>
            <w:r w:rsidR="00480195">
              <w:rPr>
                <w:noProof/>
                <w:webHidden/>
              </w:rPr>
            </w:r>
            <w:r w:rsidR="00480195">
              <w:rPr>
                <w:noProof/>
                <w:webHidden/>
              </w:rPr>
              <w:fldChar w:fldCharType="separate"/>
            </w:r>
            <w:r w:rsidR="00480195">
              <w:rPr>
                <w:noProof/>
                <w:webHidden/>
              </w:rPr>
              <w:t>5</w:t>
            </w:r>
            <w:r w:rsidR="00480195">
              <w:rPr>
                <w:noProof/>
                <w:webHidden/>
              </w:rPr>
              <w:fldChar w:fldCharType="end"/>
            </w:r>
          </w:hyperlink>
        </w:p>
        <w:p w:rsidR="00480195" w:rsidRDefault="00643433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hyperlink w:anchor="_Toc359932773" w:history="1">
            <w:r w:rsidR="00480195" w:rsidRPr="00F30015">
              <w:rPr>
                <w:rStyle w:val="Hyperlink"/>
                <w:b/>
                <w:noProof/>
              </w:rPr>
              <w:t>5.</w:t>
            </w:r>
            <w:r w:rsidR="00480195">
              <w:rPr>
                <w:noProof/>
                <w:sz w:val="22"/>
                <w:szCs w:val="22"/>
                <w:lang w:val="ru-RU" w:eastAsia="ru-RU"/>
              </w:rPr>
              <w:tab/>
            </w:r>
            <w:r w:rsidR="00480195" w:rsidRPr="00F30015">
              <w:rPr>
                <w:rStyle w:val="Hyperlink"/>
                <w:b/>
                <w:noProof/>
              </w:rPr>
              <w:t>Atividade de custo</w:t>
            </w:r>
            <w:r w:rsidR="00480195">
              <w:rPr>
                <w:noProof/>
                <w:webHidden/>
              </w:rPr>
              <w:tab/>
            </w:r>
            <w:r w:rsidR="00480195">
              <w:rPr>
                <w:noProof/>
                <w:webHidden/>
              </w:rPr>
              <w:fldChar w:fldCharType="begin"/>
            </w:r>
            <w:r w:rsidR="00480195">
              <w:rPr>
                <w:noProof/>
                <w:webHidden/>
              </w:rPr>
              <w:instrText xml:space="preserve"> PAGEREF _Toc359932773 \h </w:instrText>
            </w:r>
            <w:r w:rsidR="00480195">
              <w:rPr>
                <w:noProof/>
                <w:webHidden/>
              </w:rPr>
            </w:r>
            <w:r w:rsidR="00480195">
              <w:rPr>
                <w:noProof/>
                <w:webHidden/>
              </w:rPr>
              <w:fldChar w:fldCharType="separate"/>
            </w:r>
            <w:r w:rsidR="00480195">
              <w:rPr>
                <w:noProof/>
                <w:webHidden/>
              </w:rPr>
              <w:t>5</w:t>
            </w:r>
            <w:r w:rsidR="00480195">
              <w:rPr>
                <w:noProof/>
                <w:webHidden/>
              </w:rPr>
              <w:fldChar w:fldCharType="end"/>
            </w:r>
          </w:hyperlink>
        </w:p>
        <w:p w:rsidR="003747BF" w:rsidRDefault="0087497F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692DF8" w:rsidRDefault="00692DF8" w:rsidP="00755A17">
      <w:pPr>
        <w:jc w:val="both"/>
      </w:pPr>
    </w:p>
    <w:p w:rsidR="00692DF8" w:rsidRPr="00FC4DE4" w:rsidRDefault="00692DF8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0" w:name="_Toc359932768"/>
      <w:r w:rsidRPr="00FC4DE4">
        <w:rPr>
          <w:b/>
        </w:rPr>
        <w:lastRenderedPageBreak/>
        <w:t>Introdução</w:t>
      </w:r>
      <w:bookmarkEnd w:id="0"/>
    </w:p>
    <w:p w:rsidR="00755A17" w:rsidRDefault="0012533D" w:rsidP="00FC4DE4">
      <w:pPr>
        <w:ind w:left="426" w:firstLine="708"/>
        <w:jc w:val="both"/>
      </w:pPr>
      <w:r>
        <w:t xml:space="preserve">Diante de um projeto que tem como intenção atingir todos os docentes da UFG, principalmente aqueles que </w:t>
      </w:r>
      <w:r w:rsidR="00D35371">
        <w:t xml:space="preserve">compõem a CAD, é esperado que </w:t>
      </w:r>
      <w:r>
        <w:t>tenha</w:t>
      </w:r>
      <w:r w:rsidR="00D35371">
        <w:t>mos</w:t>
      </w:r>
      <w:r>
        <w:t xml:space="preserve"> um plano de custo bem definido, de forma que consiga informar a todos os envolvidos no projeto o quanto de esforço está sendo gasto para o seu desenvolvimento.</w:t>
      </w:r>
    </w:p>
    <w:p w:rsidR="0012533D" w:rsidRDefault="0012533D" w:rsidP="00FC4DE4">
      <w:pPr>
        <w:ind w:left="426" w:firstLine="708"/>
        <w:jc w:val="both"/>
      </w:pPr>
      <w:r>
        <w:t>Outra importância de se ter esse documento sempre atualizado é por afetar diretamente o desempenho dos alunos componentes do time do projeto no que diz as suas notas em algumas disciplinas cursadas, além de demonstrar possíveis desvios que o projeto pode estar tendo (muito esforço, pouco resultado).</w:t>
      </w:r>
    </w:p>
    <w:p w:rsidR="00DB0FED" w:rsidRPr="00480195" w:rsidRDefault="0012533D" w:rsidP="00755A17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480195">
        <w:rPr>
          <w:b/>
          <w:sz w:val="32"/>
          <w:szCs w:val="32"/>
        </w:rPr>
        <w:t>Finalidade</w:t>
      </w:r>
    </w:p>
    <w:p w:rsidR="0012533D" w:rsidRPr="0012533D" w:rsidRDefault="0012533D" w:rsidP="0012533D">
      <w:pPr>
        <w:jc w:val="both"/>
      </w:pPr>
      <w:r w:rsidRPr="0012533D">
        <w:t>Este plano</w:t>
      </w:r>
      <w:r>
        <w:t xml:space="preserve"> tem como finalidade estabelecer quais as diretrizes que o projeto SAD precisa assumir e manter isso diante dos interessados no projeto.</w:t>
      </w:r>
    </w:p>
    <w:p w:rsidR="0012533D" w:rsidRPr="00480195" w:rsidRDefault="0012533D" w:rsidP="00755A17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480195">
        <w:rPr>
          <w:b/>
          <w:sz w:val="32"/>
          <w:szCs w:val="32"/>
        </w:rPr>
        <w:t>Escopo</w:t>
      </w:r>
    </w:p>
    <w:p w:rsidR="0012533D" w:rsidRPr="0012533D" w:rsidRDefault="0012533D" w:rsidP="0012533D">
      <w:pPr>
        <w:jc w:val="both"/>
      </w:pPr>
      <w:r>
        <w:t>O escopo se refere a tudo o que o projeto possa vir a afetar, tanto direta como indiretamente.</w:t>
      </w:r>
    </w:p>
    <w:p w:rsidR="0012533D" w:rsidRDefault="0012533D" w:rsidP="0012533D">
      <w:pPr>
        <w:pStyle w:val="Heading2"/>
        <w:numPr>
          <w:ilvl w:val="0"/>
          <w:numId w:val="1"/>
        </w:numPr>
        <w:jc w:val="both"/>
        <w:rPr>
          <w:b/>
        </w:rPr>
      </w:pPr>
      <w:bookmarkStart w:id="1" w:name="_Toc359932769"/>
      <w:r>
        <w:rPr>
          <w:b/>
        </w:rPr>
        <w:t>Métricas de Custo</w:t>
      </w:r>
      <w:bookmarkEnd w:id="1"/>
    </w:p>
    <w:p w:rsidR="0012533D" w:rsidRPr="0012533D" w:rsidRDefault="0012533D" w:rsidP="0012533D"/>
    <w:p w:rsidR="0012533D" w:rsidRDefault="0012533D" w:rsidP="0012533D">
      <w:pPr>
        <w:pStyle w:val="Default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>Os únicos custos do projeto são</w:t>
      </w:r>
      <w:r>
        <w:rPr>
          <w:rFonts w:asciiTheme="majorHAnsi" w:hAnsiTheme="majorHAnsi"/>
          <w:sz w:val="21"/>
          <w:szCs w:val="21"/>
        </w:rPr>
        <w:t xml:space="preserve"> os que se relacionam aos </w:t>
      </w:r>
      <w:r w:rsidRPr="0012533D">
        <w:rPr>
          <w:rFonts w:asciiTheme="majorHAnsi" w:hAnsiTheme="majorHAnsi"/>
          <w:sz w:val="21"/>
          <w:szCs w:val="21"/>
        </w:rPr>
        <w:t>recursos humanos</w:t>
      </w:r>
      <w:r>
        <w:rPr>
          <w:rFonts w:asciiTheme="majorHAnsi" w:hAnsiTheme="majorHAnsi"/>
          <w:sz w:val="21"/>
          <w:szCs w:val="21"/>
        </w:rPr>
        <w:t xml:space="preserve"> do projeto</w:t>
      </w:r>
      <w:r w:rsidRPr="0012533D">
        <w:rPr>
          <w:rFonts w:asciiTheme="majorHAnsi" w:hAnsiTheme="majorHAnsi"/>
          <w:sz w:val="21"/>
          <w:szCs w:val="21"/>
        </w:rPr>
        <w:t xml:space="preserve">, portanto todo </w:t>
      </w:r>
      <w:r>
        <w:rPr>
          <w:rFonts w:asciiTheme="majorHAnsi" w:hAnsiTheme="majorHAnsi"/>
          <w:sz w:val="21"/>
          <w:szCs w:val="21"/>
        </w:rPr>
        <w:t xml:space="preserve">o cálculo dos custos </w:t>
      </w:r>
      <w:r w:rsidRPr="0012533D">
        <w:rPr>
          <w:rFonts w:asciiTheme="majorHAnsi" w:hAnsiTheme="majorHAnsi"/>
          <w:sz w:val="21"/>
          <w:szCs w:val="21"/>
        </w:rPr>
        <w:t xml:space="preserve">será baseado nas horas estimadas e gastas dos recursos. </w:t>
      </w:r>
    </w:p>
    <w:p w:rsidR="0012533D" w:rsidRPr="0012533D" w:rsidRDefault="0012533D" w:rsidP="0012533D">
      <w:pPr>
        <w:pStyle w:val="Default"/>
        <w:rPr>
          <w:rFonts w:asciiTheme="majorHAnsi" w:hAnsiTheme="majorHAnsi"/>
          <w:sz w:val="21"/>
          <w:szCs w:val="21"/>
        </w:rPr>
      </w:pPr>
    </w:p>
    <w:p w:rsidR="0012533D" w:rsidRPr="0012533D" w:rsidRDefault="0012533D" w:rsidP="0012533D">
      <w:pPr>
        <w:pStyle w:val="Default"/>
        <w:numPr>
          <w:ilvl w:val="0"/>
          <w:numId w:val="11"/>
        </w:numPr>
        <w:spacing w:after="26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estimado = esforço estimado (horas) X valor (hora/papel) </w:t>
      </w:r>
    </w:p>
    <w:p w:rsidR="0012533D" w:rsidRPr="0012533D" w:rsidRDefault="0012533D" w:rsidP="0012533D">
      <w:pPr>
        <w:pStyle w:val="Default"/>
        <w:numPr>
          <w:ilvl w:val="0"/>
          <w:numId w:val="11"/>
        </w:numPr>
        <w:spacing w:after="26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concedido = esforço concedido (horas) x valor (hora/papel) </w:t>
      </w:r>
    </w:p>
    <w:p w:rsidR="0012533D" w:rsidRPr="0012533D" w:rsidRDefault="0012533D" w:rsidP="0012533D">
      <w:pPr>
        <w:pStyle w:val="Default"/>
        <w:numPr>
          <w:ilvl w:val="0"/>
          <w:numId w:val="11"/>
        </w:numPr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real = esforço realizado (horas) X valor (hora/papel) </w:t>
      </w:r>
    </w:p>
    <w:p w:rsidR="0012533D" w:rsidRPr="0012533D" w:rsidRDefault="0012533D" w:rsidP="0012533D"/>
    <w:p w:rsidR="00755A17" w:rsidRPr="00FC4DE4" w:rsidRDefault="0012533D" w:rsidP="009E4A9D">
      <w:pPr>
        <w:pStyle w:val="Heading2"/>
        <w:numPr>
          <w:ilvl w:val="1"/>
          <w:numId w:val="1"/>
        </w:numPr>
        <w:jc w:val="left"/>
        <w:rPr>
          <w:b/>
        </w:rPr>
      </w:pPr>
      <w:bookmarkStart w:id="2" w:name="_Toc359932770"/>
      <w:r>
        <w:rPr>
          <w:b/>
        </w:rPr>
        <w:t>Valores de Recursos Humanos</w:t>
      </w:r>
      <w:bookmarkEnd w:id="2"/>
    </w:p>
    <w:p w:rsidR="00755A17" w:rsidRPr="009E4A9D" w:rsidRDefault="009E4A9D" w:rsidP="00755A17">
      <w:r w:rsidRPr="009E4A9D">
        <w:t xml:space="preserve">Existem diversos cargos e cada qual tem seu custo. </w:t>
      </w:r>
      <w:r w:rsidR="00BE5987">
        <w:t>Para</w:t>
      </w:r>
      <w:r w:rsidRPr="009E4A9D">
        <w:t xml:space="preserve"> cada cargo </w:t>
      </w:r>
      <w:r w:rsidR="00BE5987">
        <w:t xml:space="preserve">evidentimente haverá </w:t>
      </w:r>
      <w:r w:rsidRPr="009E4A9D">
        <w:t xml:space="preserve">diferentes valores. Segue abaixo uma </w:t>
      </w:r>
      <w:r w:rsidR="00480195">
        <w:t xml:space="preserve">tabela </w:t>
      </w:r>
      <w:r w:rsidRPr="009E4A9D">
        <w:t>preenchida com valores baseados em pesquisas de mercado e que estão disponíveis para acesso público.</w:t>
      </w:r>
    </w:p>
    <w:tbl>
      <w:tblPr>
        <w:tblStyle w:val="TableGrid"/>
        <w:tblW w:w="0" w:type="auto"/>
        <w:jc w:val="center"/>
        <w:tblInd w:w="-358" w:type="dxa"/>
        <w:tblLayout w:type="fixed"/>
        <w:tblLook w:val="0000" w:firstRow="0" w:lastRow="0" w:firstColumn="0" w:lastColumn="0" w:noHBand="0" w:noVBand="0"/>
      </w:tblPr>
      <w:tblGrid>
        <w:gridCol w:w="4281"/>
        <w:gridCol w:w="2295"/>
      </w:tblGrid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Recursos Humanos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Valor Hora Papel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Tempo e Risco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Escopo e Qualidade do Produto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Comunicação e RH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Custo e Aquisição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Integração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Medição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Configuração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17,10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 w:rsidP="009E4A9D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Gestor de Qualidade do Processo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Reutilização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Requisitos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Usabilidade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Arquiteto de Software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Projetista de Software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Desenvolvedor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Administrador de BD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Teste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</w:tbl>
    <w:p w:rsidR="009E4A9D" w:rsidRPr="00755A17" w:rsidRDefault="009E4A9D" w:rsidP="00755A17"/>
    <w:p w:rsidR="00FC4DE4" w:rsidRDefault="0012533D" w:rsidP="00EA0EA7">
      <w:pPr>
        <w:pStyle w:val="Heading2"/>
        <w:numPr>
          <w:ilvl w:val="0"/>
          <w:numId w:val="1"/>
        </w:numPr>
        <w:jc w:val="both"/>
        <w:rPr>
          <w:b/>
        </w:rPr>
      </w:pPr>
      <w:bookmarkStart w:id="3" w:name="_Toc359932771"/>
      <w:r>
        <w:rPr>
          <w:b/>
        </w:rPr>
        <w:t>Armazenamento das informações</w:t>
      </w:r>
      <w:bookmarkEnd w:id="3"/>
    </w:p>
    <w:p w:rsidR="00DB0FED" w:rsidRPr="009E4A9D" w:rsidRDefault="009E4A9D" w:rsidP="00FC4DE4">
      <w:pPr>
        <w:jc w:val="both"/>
      </w:pPr>
      <w:r w:rsidRPr="009E4A9D">
        <w:t>O orçamento total do projeto e o custo de cada iteração separadamente e detalhadamente é descrito no documento de Cronograma do Projeto</w:t>
      </w:r>
      <w:r>
        <w:t xml:space="preserve"> (Gerência de Projeto </w:t>
      </w:r>
      <w:r>
        <w:sym w:font="Wingdings" w:char="F0E0"/>
      </w:r>
      <w:r>
        <w:t xml:space="preserve"> Cronograma)</w:t>
      </w:r>
      <w:r w:rsidRPr="009E4A9D">
        <w:t>. Este orçamento abrange as atividades de cada iteração, horas estimadas, horas gastas, custo estimado, custo realizado</w:t>
      </w:r>
      <w:r w:rsidR="00BE5987">
        <w:t xml:space="preserve">, </w:t>
      </w:r>
      <w:r w:rsidRPr="009E4A9D">
        <w:t>entre outras informações.</w:t>
      </w:r>
    </w:p>
    <w:p w:rsidR="00FC4DE4" w:rsidRDefault="0012533D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4" w:name="_Toc359932772"/>
      <w:r>
        <w:rPr>
          <w:b/>
        </w:rPr>
        <w:t>Orçamento total do projeto</w:t>
      </w:r>
      <w:bookmarkEnd w:id="4"/>
    </w:p>
    <w:p w:rsidR="009E4A9D" w:rsidRPr="009E4A9D" w:rsidRDefault="009E4A9D" w:rsidP="009E4A9D">
      <w:r>
        <w:t>O orçamento total do projeto será disponibilizado de forma iterativa, ou seja, para cada iteração o documento será atualizado e divulgado aos interessados.</w:t>
      </w:r>
    </w:p>
    <w:p w:rsidR="00FC4DE4" w:rsidRDefault="0012533D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5" w:name="_Toc359932773"/>
      <w:r>
        <w:rPr>
          <w:b/>
        </w:rPr>
        <w:t>Atividade de custo</w:t>
      </w:r>
      <w:bookmarkEnd w:id="5"/>
    </w:p>
    <w:p w:rsidR="0012533D" w:rsidRPr="00480195" w:rsidRDefault="0012533D" w:rsidP="009E4A9D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480195">
        <w:rPr>
          <w:b/>
          <w:sz w:val="32"/>
          <w:szCs w:val="32"/>
        </w:rPr>
        <w:t>Estimar custo da iteração atual</w:t>
      </w:r>
    </w:p>
    <w:p w:rsidR="009E4A9D" w:rsidRPr="00AA2B1E" w:rsidRDefault="009E4A9D" w:rsidP="009E4A9D">
      <w:pPr>
        <w:pStyle w:val="Default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Toda iteração tem um custo de projeção no orçamento total. Este deve ser considerado o valor limite para a iteração, ou seja, representa o valor </w:t>
      </w:r>
      <w:bookmarkStart w:id="6" w:name="_GoBack"/>
      <w:bookmarkEnd w:id="6"/>
      <w:r w:rsidRPr="00AA2B1E">
        <w:rPr>
          <w:rFonts w:asciiTheme="minorHAnsi" w:hAnsiTheme="minorHAnsi"/>
          <w:sz w:val="21"/>
          <w:szCs w:val="21"/>
        </w:rPr>
        <w:t xml:space="preserve">que foi destinado a ela. Ao estimar o custo da iteração, caso o valor estimado seja 10% superior ou inferior ao previsto, deve-se analisar e caso necessário, apresentar e resolver com o Patrocinador do projeto. A estimativa do custo da iteração acontece da seguinte forma: </w:t>
      </w:r>
    </w:p>
    <w:p w:rsidR="009E4A9D" w:rsidRPr="00AA2B1E" w:rsidRDefault="009E4A9D" w:rsidP="009E4A9D">
      <w:pPr>
        <w:pStyle w:val="Default"/>
        <w:spacing w:after="25"/>
        <w:rPr>
          <w:rFonts w:asciiTheme="minorHAnsi" w:hAnsiTheme="minorHAnsi"/>
          <w:sz w:val="21"/>
          <w:szCs w:val="21"/>
        </w:rPr>
      </w:pPr>
    </w:p>
    <w:p w:rsidR="009E4A9D" w:rsidRPr="00AA2B1E" w:rsidRDefault="009E4A9D" w:rsidP="009E4A9D">
      <w:pPr>
        <w:pStyle w:val="Default"/>
        <w:numPr>
          <w:ilvl w:val="0"/>
          <w:numId w:val="12"/>
        </w:numPr>
        <w:spacing w:after="25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Ao serem definidas as atividades da iteração, estas devem ser estimadas pelos responsáveis que irão executá-las conforme o Plano de Gerência de Tempo. </w:t>
      </w:r>
    </w:p>
    <w:p w:rsidR="009E4A9D" w:rsidRPr="00AA2B1E" w:rsidRDefault="009E4A9D" w:rsidP="009E4A9D">
      <w:pPr>
        <w:pStyle w:val="Default"/>
        <w:numPr>
          <w:ilvl w:val="0"/>
          <w:numId w:val="12"/>
        </w:numPr>
        <w:spacing w:after="25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Ao terem suas horas estimadas, pode-se estimar o custo das atividades. </w:t>
      </w:r>
    </w:p>
    <w:p w:rsidR="009E4A9D" w:rsidRPr="00AA2B1E" w:rsidRDefault="009E4A9D" w:rsidP="009E4A9D">
      <w:pPr>
        <w:pStyle w:val="Default"/>
        <w:numPr>
          <w:ilvl w:val="0"/>
          <w:numId w:val="12"/>
        </w:numPr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 soma do custo das atividades é o custo estimado da iteração. </w:t>
      </w:r>
    </w:p>
    <w:p w:rsidR="009E4A9D" w:rsidRDefault="009E4A9D" w:rsidP="0012533D">
      <w:pPr>
        <w:ind w:left="360" w:firstLine="348"/>
      </w:pPr>
    </w:p>
    <w:p w:rsidR="009E4A9D" w:rsidRPr="00480195" w:rsidRDefault="00480195" w:rsidP="009E4A9D">
      <w:pPr>
        <w:pStyle w:val="ListParagraph"/>
        <w:numPr>
          <w:ilvl w:val="1"/>
          <w:numId w:val="14"/>
        </w:numPr>
        <w:ind w:hanging="76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12533D" w:rsidRPr="00480195">
        <w:rPr>
          <w:b/>
          <w:sz w:val="32"/>
          <w:szCs w:val="32"/>
        </w:rPr>
        <w:t>Analisar iteração passada</w:t>
      </w:r>
    </w:p>
    <w:p w:rsidR="00AA2B1E" w:rsidRDefault="00AA2B1E" w:rsidP="009E4A9D">
      <w:pPr>
        <w:pStyle w:val="ListParagraph"/>
        <w:ind w:left="360"/>
      </w:pPr>
    </w:p>
    <w:p w:rsidR="009E4A9D" w:rsidRPr="00AA2B1E" w:rsidRDefault="00AA2B1E" w:rsidP="00AA2B1E">
      <w:pPr>
        <w:pStyle w:val="ListParagraph"/>
        <w:ind w:left="0"/>
      </w:pPr>
      <w:r w:rsidRPr="00AA2B1E">
        <w:t>Ao fechar uma iteração é possível visualizar todas as atividades realizadas e todas as horas gastas para se realizar as atividades. Deve ser calculado o custo real da iteração com base nas horas reais gastas. Esta análise deve ser feita no início de cada iteração a fim de encontrar o custo gasto na iteração anterior. É de extrema importância que seja evidenciado Custo Previsto X Custo Realizado da iteração para apresentação ao Patrocinador do projeto.</w:t>
      </w:r>
    </w:p>
    <w:p w:rsidR="009E4A9D" w:rsidRPr="00480195" w:rsidRDefault="009E4A9D" w:rsidP="009E4A9D">
      <w:pPr>
        <w:pStyle w:val="ListParagraph"/>
        <w:ind w:left="360"/>
        <w:rPr>
          <w:b/>
          <w:sz w:val="32"/>
          <w:szCs w:val="32"/>
        </w:rPr>
      </w:pPr>
    </w:p>
    <w:p w:rsidR="0012533D" w:rsidRPr="00480195" w:rsidRDefault="00480195" w:rsidP="009E4A9D">
      <w:pPr>
        <w:pStyle w:val="ListParagraph"/>
        <w:numPr>
          <w:ilvl w:val="1"/>
          <w:numId w:val="14"/>
        </w:numPr>
        <w:ind w:hanging="76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12533D" w:rsidRPr="00480195">
        <w:rPr>
          <w:b/>
          <w:sz w:val="32"/>
          <w:szCs w:val="32"/>
        </w:rPr>
        <w:t>Monitorar/Atualizar Orçamento e Custo total do Projeto</w:t>
      </w:r>
    </w:p>
    <w:p w:rsidR="00692DF8" w:rsidRPr="00AA2B1E" w:rsidRDefault="00AA2B1E" w:rsidP="00755A17">
      <w:pPr>
        <w:jc w:val="both"/>
      </w:pPr>
      <w:r w:rsidRPr="00AA2B1E">
        <w:t>O Orçamento Total do Projeto deve ser atualizado ao menos uma vez em toda iteração contemplando os valores de Custo Previsto da iteração corrente e Custo Realizado da iteração passada em relação à iteração corrente. Deve-se atentar aos valores, verificando se estes não se distanciam 10% para mais ou para menos em relação ao valor da projeção para a iteração. Caso aconteça, uma análise deverá ser realizada para corrigir o desvio e caso não resolvido, o desvio deve ser apresentado e resolvido com o Patrocinador do projeto.</w:t>
      </w:r>
    </w:p>
    <w:sectPr w:rsidR="00692DF8" w:rsidRPr="00AA2B1E" w:rsidSect="00DE76B0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433" w:rsidRDefault="00643433" w:rsidP="00393006">
      <w:pPr>
        <w:spacing w:after="0" w:line="240" w:lineRule="auto"/>
      </w:pPr>
      <w:r>
        <w:separator/>
      </w:r>
    </w:p>
  </w:endnote>
  <w:endnote w:type="continuationSeparator" w:id="0">
    <w:p w:rsidR="00643433" w:rsidRDefault="00643433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EndPr/>
    <w:sdtContent>
      <w:p w:rsidR="0012533D" w:rsidRDefault="00A9299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98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2533D" w:rsidRDefault="001253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33D" w:rsidRDefault="0012533D">
    <w:pPr>
      <w:pStyle w:val="Footer"/>
      <w:jc w:val="right"/>
    </w:pPr>
  </w:p>
  <w:p w:rsidR="0012533D" w:rsidRDefault="00125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433" w:rsidRDefault="00643433" w:rsidP="00393006">
      <w:pPr>
        <w:spacing w:after="0" w:line="240" w:lineRule="auto"/>
      </w:pPr>
      <w:r>
        <w:separator/>
      </w:r>
    </w:p>
  </w:footnote>
  <w:footnote w:type="continuationSeparator" w:id="0">
    <w:p w:rsidR="00643433" w:rsidRDefault="00643433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12533D" w:rsidTr="00692DF8">
      <w:trPr>
        <w:trHeight w:val="256"/>
      </w:trPr>
      <w:tc>
        <w:tcPr>
          <w:tcW w:w="4746" w:type="dxa"/>
        </w:tcPr>
        <w:p w:rsidR="0012533D" w:rsidRDefault="0012533D">
          <w:pPr>
            <w:pStyle w:val="Header"/>
          </w:pPr>
          <w:r>
            <w:t>SAD – Sistema de Avaliação do Docente</w:t>
          </w:r>
        </w:p>
      </w:tc>
      <w:tc>
        <w:tcPr>
          <w:tcW w:w="4747" w:type="dxa"/>
        </w:tcPr>
        <w:p w:rsidR="0012533D" w:rsidRDefault="009411E1" w:rsidP="00692DF8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0.2</w:t>
          </w:r>
          <w:r w:rsidR="0012533D">
            <w:tab/>
          </w:r>
        </w:p>
      </w:tc>
    </w:tr>
    <w:tr w:rsidR="0012533D" w:rsidTr="00692DF8">
      <w:trPr>
        <w:trHeight w:val="257"/>
      </w:trPr>
      <w:tc>
        <w:tcPr>
          <w:tcW w:w="4746" w:type="dxa"/>
        </w:tcPr>
        <w:p w:rsidR="0012533D" w:rsidRDefault="0012533D">
          <w:pPr>
            <w:pStyle w:val="Header"/>
          </w:pPr>
          <w:r>
            <w:t>Plano de Gerenciamento de Custo</w:t>
          </w:r>
        </w:p>
      </w:tc>
      <w:tc>
        <w:tcPr>
          <w:tcW w:w="4747" w:type="dxa"/>
        </w:tcPr>
        <w:p w:rsidR="0012533D" w:rsidRDefault="0012533D" w:rsidP="009411E1">
          <w:pPr>
            <w:pStyle w:val="Header"/>
          </w:pPr>
          <w:r>
            <w:t>Data: 2</w:t>
          </w:r>
          <w:r w:rsidR="009411E1">
            <w:t>3</w:t>
          </w:r>
          <w:r>
            <w:t>/0</w:t>
          </w:r>
          <w:r w:rsidR="009411E1">
            <w:t>6</w:t>
          </w:r>
          <w:r>
            <w:t>/2013</w:t>
          </w:r>
        </w:p>
      </w:tc>
    </w:tr>
  </w:tbl>
  <w:p w:rsidR="0012533D" w:rsidRDefault="00125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ED1"/>
    <w:multiLevelType w:val="multilevel"/>
    <w:tmpl w:val="23805C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9A25AAA"/>
    <w:multiLevelType w:val="hybridMultilevel"/>
    <w:tmpl w:val="CD54AE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31B1"/>
    <w:multiLevelType w:val="multilevel"/>
    <w:tmpl w:val="8968F1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235A22"/>
    <w:multiLevelType w:val="hybridMultilevel"/>
    <w:tmpl w:val="3E40A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A4FB5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12533D"/>
    <w:rsid w:val="00132F20"/>
    <w:rsid w:val="0022539B"/>
    <w:rsid w:val="003747BF"/>
    <w:rsid w:val="00393006"/>
    <w:rsid w:val="00480195"/>
    <w:rsid w:val="00643433"/>
    <w:rsid w:val="00692DF8"/>
    <w:rsid w:val="006E221F"/>
    <w:rsid w:val="007449C8"/>
    <w:rsid w:val="00755A17"/>
    <w:rsid w:val="007D1873"/>
    <w:rsid w:val="00800EB8"/>
    <w:rsid w:val="00850750"/>
    <w:rsid w:val="0087497F"/>
    <w:rsid w:val="009411E1"/>
    <w:rsid w:val="0094650E"/>
    <w:rsid w:val="009E4A9D"/>
    <w:rsid w:val="00A16B2D"/>
    <w:rsid w:val="00A30D6A"/>
    <w:rsid w:val="00A77DA8"/>
    <w:rsid w:val="00A9299E"/>
    <w:rsid w:val="00AA2B1E"/>
    <w:rsid w:val="00B05788"/>
    <w:rsid w:val="00B539A7"/>
    <w:rsid w:val="00BE5987"/>
    <w:rsid w:val="00C7224C"/>
    <w:rsid w:val="00CB688B"/>
    <w:rsid w:val="00D35371"/>
    <w:rsid w:val="00D36089"/>
    <w:rsid w:val="00D67287"/>
    <w:rsid w:val="00D90205"/>
    <w:rsid w:val="00D94AFD"/>
    <w:rsid w:val="00DA06D9"/>
    <w:rsid w:val="00DB0FED"/>
    <w:rsid w:val="00DE76B0"/>
    <w:rsid w:val="00EA0EA7"/>
    <w:rsid w:val="00EC110A"/>
    <w:rsid w:val="00EE2603"/>
    <w:rsid w:val="00F1261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C98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Heading1">
    <w:name w:val="heading 1"/>
    <w:basedOn w:val="Normal"/>
    <w:next w:val="Normal"/>
    <w:link w:val="Heading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06"/>
  </w:style>
  <w:style w:type="paragraph" w:styleId="Footer">
    <w:name w:val="footer"/>
    <w:basedOn w:val="Normal"/>
    <w:link w:val="Foot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06"/>
  </w:style>
  <w:style w:type="character" w:customStyle="1" w:styleId="Heading1Char">
    <w:name w:val="Heading 1 Char"/>
    <w:basedOn w:val="DefaultParagraphFont"/>
    <w:link w:val="Heading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B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B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76B0"/>
    <w:rPr>
      <w:b/>
      <w:bCs/>
    </w:rPr>
  </w:style>
  <w:style w:type="character" w:styleId="Emphasis">
    <w:name w:val="Emphasis"/>
    <w:basedOn w:val="DefaultParagraphFont"/>
    <w:uiPriority w:val="20"/>
    <w:qFormat/>
    <w:rsid w:val="00DE76B0"/>
    <w:rPr>
      <w:i/>
      <w:iCs/>
      <w:color w:val="000000" w:themeColor="text1"/>
    </w:rPr>
  </w:style>
  <w:style w:type="paragraph" w:styleId="NoSpacing">
    <w:name w:val="No Spacing"/>
    <w:uiPriority w:val="1"/>
    <w:qFormat/>
    <w:rsid w:val="00DE7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6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76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76B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E76B0"/>
    <w:pPr>
      <w:outlineLvl w:val="9"/>
    </w:pPr>
  </w:style>
  <w:style w:type="table" w:styleId="TableGrid">
    <w:name w:val="Table Grid"/>
    <w:basedOn w:val="Table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3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8247CD48-70B2-425B-A45B-DC4D2C4F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MX</cp:lastModifiedBy>
  <cp:revision>14</cp:revision>
  <dcterms:created xsi:type="dcterms:W3CDTF">2013-05-27T01:42:00Z</dcterms:created>
  <dcterms:modified xsi:type="dcterms:W3CDTF">2013-06-27T14:27:00Z</dcterms:modified>
</cp:coreProperties>
</file>