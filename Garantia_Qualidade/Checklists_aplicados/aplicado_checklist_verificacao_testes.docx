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Default="001926AE" w:rsidP="001926AE">
      <w:pPr>
        <w:rPr>
          <w:b/>
          <w:sz w:val="24"/>
          <w:szCs w:val="24"/>
          <w:lang w:val="pt-BR"/>
        </w:rPr>
      </w:pPr>
    </w:p>
    <w:p w:rsidR="001926AE" w:rsidRPr="000F0D5E" w:rsidRDefault="001926AE" w:rsidP="001926AE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3D0EC5">
        <w:rPr>
          <w:b/>
          <w:sz w:val="22"/>
          <w:szCs w:val="22"/>
          <w:lang w:val="pt-BR"/>
        </w:rPr>
        <w:t>AVADOC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Pr="00A62083">
        <w:rPr>
          <w:b/>
          <w:sz w:val="22"/>
          <w:szCs w:val="22"/>
          <w:lang w:val="pt-BR"/>
        </w:rPr>
        <w:t xml:space="preserve">Data:    </w:t>
      </w:r>
      <w:r w:rsidR="00C03EBB">
        <w:rPr>
          <w:b/>
          <w:sz w:val="22"/>
          <w:szCs w:val="22"/>
          <w:lang w:val="pt-BR"/>
        </w:rPr>
        <w:t>21</w:t>
      </w:r>
      <w:r w:rsidRPr="00A62083">
        <w:rPr>
          <w:b/>
          <w:sz w:val="22"/>
          <w:szCs w:val="22"/>
          <w:lang w:val="pt-BR"/>
        </w:rPr>
        <w:t xml:space="preserve"> /</w:t>
      </w:r>
      <w:r w:rsidR="00C03EBB">
        <w:rPr>
          <w:b/>
          <w:sz w:val="22"/>
          <w:szCs w:val="22"/>
          <w:lang w:val="pt-BR"/>
        </w:rPr>
        <w:t>06</w:t>
      </w:r>
      <w:r w:rsidRPr="00A62083">
        <w:rPr>
          <w:b/>
          <w:sz w:val="22"/>
          <w:szCs w:val="22"/>
          <w:lang w:val="pt-BR"/>
        </w:rPr>
        <w:t>/</w:t>
      </w:r>
      <w:r w:rsidR="00C03EBB">
        <w:rPr>
          <w:b/>
          <w:sz w:val="24"/>
          <w:szCs w:val="24"/>
          <w:lang w:val="pt-BR"/>
        </w:rPr>
        <w:t>2013</w:t>
      </w:r>
    </w:p>
    <w:p w:rsidR="001926AE" w:rsidRPr="00A62083" w:rsidRDefault="001926AE" w:rsidP="001926AE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  <w:r w:rsidR="00C03EBB">
        <w:rPr>
          <w:b/>
          <w:sz w:val="22"/>
          <w:szCs w:val="22"/>
          <w:lang w:val="pt-BR"/>
        </w:rPr>
        <w:t xml:space="preserve"> Rafael Braga</w:t>
      </w:r>
    </w:p>
    <w:p w:rsidR="001926AE" w:rsidRDefault="001926AE" w:rsidP="001926AE">
      <w:pPr>
        <w:rPr>
          <w:sz w:val="32"/>
          <w:szCs w:val="32"/>
          <w:lang w:val="pt-BR"/>
        </w:rPr>
      </w:pPr>
    </w:p>
    <w:p w:rsidR="001926AE" w:rsidRDefault="001926AE" w:rsidP="001926AE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9"/>
        <w:gridCol w:w="786"/>
        <w:gridCol w:w="910"/>
        <w:gridCol w:w="661"/>
      </w:tblGrid>
      <w:tr w:rsidR="001926AE" w:rsidRPr="00770AEA" w:rsidTr="001B4AB6">
        <w:tc>
          <w:tcPr>
            <w:tcW w:w="9576" w:type="dxa"/>
            <w:gridSpan w:val="4"/>
          </w:tcPr>
          <w:p w:rsidR="001926AE" w:rsidRPr="00A62083" w:rsidRDefault="00816F5C" w:rsidP="001C2C39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 de Verificação d</w:t>
            </w:r>
            <w:r w:rsidR="001C2C39">
              <w:rPr>
                <w:b/>
                <w:bCs/>
                <w:snapToGrid/>
                <w:sz w:val="22"/>
                <w:szCs w:val="22"/>
                <w:lang w:val="pt-BR" w:eastAsia="pt-BR"/>
              </w:rPr>
              <w:t>e Testes</w:t>
            </w:r>
          </w:p>
        </w:tc>
      </w:tr>
      <w:tr w:rsidR="001926AE" w:rsidRPr="00770AEA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721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1926AE" w:rsidRPr="00A62083" w:rsidRDefault="001926A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1926AE" w:rsidRPr="00A558A6" w:rsidTr="001B4AB6">
        <w:tc>
          <w:tcPr>
            <w:tcW w:w="7219" w:type="dxa"/>
          </w:tcPr>
          <w:p w:rsidR="001926AE" w:rsidRPr="00D11319" w:rsidRDefault="001926AE" w:rsidP="001B4AB6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D11319">
              <w:rPr>
                <w:snapToGrid/>
                <w:sz w:val="22"/>
                <w:szCs w:val="22"/>
                <w:lang w:val="pt-BR" w:eastAsia="pt-BR"/>
              </w:rPr>
              <w:t>1. A aderência dos produtos de trabalho aos padrões, procedimentos e requisitos aplicáveis foi avaliada objetivamente, antes dos produtos serem entregues e em marcos predefinidos ao longo do ciclo de vida do projeto?</w:t>
            </w:r>
          </w:p>
        </w:tc>
        <w:tc>
          <w:tcPr>
            <w:tcW w:w="786" w:type="dxa"/>
          </w:tcPr>
          <w:p w:rsidR="001926AE" w:rsidRPr="00A62083" w:rsidRDefault="00C03EBB" w:rsidP="00C03EBB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03EB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03EBB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A558A6" w:rsidTr="001B4AB6">
        <w:tc>
          <w:tcPr>
            <w:tcW w:w="7219" w:type="dxa"/>
          </w:tcPr>
          <w:p w:rsidR="001926AE" w:rsidRPr="00D11319" w:rsidRDefault="00D11319" w:rsidP="00A558A6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D11319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="00A558A6">
              <w:rPr>
                <w:iCs/>
                <w:sz w:val="22"/>
                <w:szCs w:val="22"/>
                <w:lang w:val="pt-BR"/>
              </w:rPr>
              <w:t>F</w:t>
            </w:r>
            <w:r w:rsidRPr="00D11319">
              <w:rPr>
                <w:iCs/>
                <w:sz w:val="22"/>
                <w:szCs w:val="22"/>
                <w:lang w:val="pt-BR"/>
              </w:rPr>
              <w:t>oram definidos os objetivos do teste e a estratégia de testes?</w:t>
            </w:r>
          </w:p>
        </w:tc>
        <w:tc>
          <w:tcPr>
            <w:tcW w:w="786" w:type="dxa"/>
          </w:tcPr>
          <w:p w:rsidR="001926AE" w:rsidRPr="00A62083" w:rsidRDefault="00C03EBB" w:rsidP="00C03EBB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03EB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03EBB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A558A6" w:rsidTr="001B4AB6">
        <w:tc>
          <w:tcPr>
            <w:tcW w:w="7219" w:type="dxa"/>
          </w:tcPr>
          <w:p w:rsidR="001926AE" w:rsidRPr="00D11319" w:rsidRDefault="00D11319" w:rsidP="00A558A6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D11319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="00A558A6">
              <w:rPr>
                <w:iCs/>
                <w:sz w:val="22"/>
                <w:szCs w:val="22"/>
                <w:lang w:val="pt-BR"/>
              </w:rPr>
              <w:t>F</w:t>
            </w:r>
            <w:r w:rsidRPr="00D11319">
              <w:rPr>
                <w:iCs/>
                <w:sz w:val="22"/>
                <w:szCs w:val="22"/>
                <w:lang w:val="pt-BR"/>
              </w:rPr>
              <w:t>oram apresentadas as funcionalidades que serão e que não serão testadas?</w:t>
            </w:r>
          </w:p>
        </w:tc>
        <w:tc>
          <w:tcPr>
            <w:tcW w:w="786" w:type="dxa"/>
          </w:tcPr>
          <w:p w:rsidR="001926AE" w:rsidRPr="00A62083" w:rsidRDefault="00C03EBB" w:rsidP="00C03EBB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03EB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03EBB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A558A6" w:rsidTr="001B4AB6">
        <w:tc>
          <w:tcPr>
            <w:tcW w:w="7219" w:type="dxa"/>
          </w:tcPr>
          <w:p w:rsidR="001926AE" w:rsidRPr="00D11319" w:rsidRDefault="00D11319" w:rsidP="00A558A6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 w:rsidRPr="00D11319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="00A558A6">
              <w:rPr>
                <w:iCs/>
                <w:sz w:val="22"/>
                <w:szCs w:val="22"/>
                <w:lang w:val="pt-BR"/>
              </w:rPr>
              <w:t>F</w:t>
            </w:r>
            <w:r w:rsidRPr="00D11319">
              <w:rPr>
                <w:iCs/>
                <w:sz w:val="22"/>
                <w:szCs w:val="22"/>
                <w:lang w:val="pt-BR"/>
              </w:rPr>
              <w:t>oram definidas as responsabilidades de execução dos testes?</w:t>
            </w:r>
          </w:p>
        </w:tc>
        <w:tc>
          <w:tcPr>
            <w:tcW w:w="786" w:type="dxa"/>
          </w:tcPr>
          <w:p w:rsidR="001926AE" w:rsidRPr="00A62083" w:rsidRDefault="00C03EBB" w:rsidP="00C03EBB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926AE" w:rsidRPr="00A62083" w:rsidRDefault="001926AE" w:rsidP="00C03EB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03EBB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A558A6" w:rsidTr="001B4AB6">
        <w:tc>
          <w:tcPr>
            <w:tcW w:w="7219" w:type="dxa"/>
          </w:tcPr>
          <w:p w:rsidR="001926AE" w:rsidRPr="00813622" w:rsidRDefault="001926AE" w:rsidP="001B4AB6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</w:p>
        </w:tc>
        <w:tc>
          <w:tcPr>
            <w:tcW w:w="786" w:type="dxa"/>
          </w:tcPr>
          <w:p w:rsidR="001926AE" w:rsidRPr="00A62083" w:rsidRDefault="001926AE" w:rsidP="00C03EB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1926AE" w:rsidRPr="00A62083" w:rsidRDefault="001926AE" w:rsidP="00C03EBB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926AE" w:rsidRPr="00A62083" w:rsidRDefault="001926AE" w:rsidP="00C03EBB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926AE" w:rsidRPr="00770AEA" w:rsidTr="001B4AB6">
        <w:tc>
          <w:tcPr>
            <w:tcW w:w="9576" w:type="dxa"/>
            <w:gridSpan w:val="4"/>
          </w:tcPr>
          <w:p w:rsidR="001926AE" w:rsidRPr="00C03EBB" w:rsidRDefault="001926AE" w:rsidP="001B4AB6">
            <w:pPr>
              <w:rPr>
                <w:sz w:val="22"/>
                <w:szCs w:val="22"/>
                <w:lang w:val="pt-BR"/>
              </w:rPr>
            </w:pPr>
            <w:r w:rsidRPr="00C03EBB">
              <w:rPr>
                <w:sz w:val="22"/>
                <w:szCs w:val="22"/>
                <w:lang w:val="pt-BR"/>
              </w:rPr>
              <w:t>Comentários:</w:t>
            </w:r>
            <w:r w:rsidR="00C03EBB" w:rsidRPr="00C03EBB">
              <w:rPr>
                <w:sz w:val="22"/>
                <w:szCs w:val="22"/>
                <w:lang w:val="pt-BR"/>
              </w:rPr>
              <w:t xml:space="preserve"> O plano atende aos requisites do checklist e est</w:t>
            </w:r>
            <w:r w:rsidR="00C03EBB">
              <w:rPr>
                <w:sz w:val="22"/>
                <w:szCs w:val="22"/>
                <w:lang w:val="pt-BR"/>
              </w:rPr>
              <w:t xml:space="preserve">á aprovado. </w:t>
            </w:r>
          </w:p>
          <w:p w:rsidR="001926AE" w:rsidRPr="00C03EBB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C03EBB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C03EBB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770AEA" w:rsidTr="001B4AB6">
        <w:tc>
          <w:tcPr>
            <w:tcW w:w="9576" w:type="dxa"/>
            <w:gridSpan w:val="4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770AEA" w:rsidRPr="00A62083" w:rsidRDefault="00770AEA" w:rsidP="00770AEA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      )  Os 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770AEA" w:rsidRPr="00A62083" w:rsidRDefault="00770AEA" w:rsidP="00770AEA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     </w:t>
            </w:r>
            <w:r>
              <w:rPr>
                <w:snapToGrid/>
                <w:sz w:val="22"/>
                <w:szCs w:val="22"/>
                <w:lang w:val="pt-BR" w:eastAsia="pt-BR"/>
              </w:rPr>
              <w:t>)  Os 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770AEA" w:rsidRPr="00A62083" w:rsidRDefault="00770AEA" w:rsidP="00770AEA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(  </w:t>
            </w:r>
            <w:bookmarkStart w:id="0" w:name="_GoBack"/>
            <w:bookmarkEnd w:id="0"/>
            <w:r>
              <w:rPr>
                <w:snapToGrid/>
                <w:sz w:val="22"/>
                <w:szCs w:val="22"/>
                <w:lang w:val="pt-BR" w:eastAsia="pt-BR"/>
              </w:rPr>
              <w:t>X</w:t>
            </w:r>
            <w:r>
              <w:rPr>
                <w:snapToGrid/>
                <w:sz w:val="22"/>
                <w:szCs w:val="22"/>
                <w:lang w:val="pt-BR" w:eastAsia="pt-BR"/>
              </w:rPr>
              <w:t xml:space="preserve">  )  Os 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er lista de deficiências, pag. 2).</w:t>
            </w:r>
          </w:p>
          <w:p w:rsidR="001926AE" w:rsidRPr="00A62083" w:rsidRDefault="001926A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Aprovado por: </w:t>
            </w:r>
            <w:r w:rsidR="00C03EBB">
              <w:rPr>
                <w:b/>
                <w:bCs/>
                <w:snapToGrid/>
                <w:sz w:val="22"/>
                <w:szCs w:val="22"/>
                <w:lang w:val="pt-BR" w:eastAsia="pt-BR"/>
              </w:rPr>
              <w:t>Rafael Braga</w:t>
            </w: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___________________________________ Data: </w:t>
            </w:r>
            <w:r w:rsidR="00C03EBB">
              <w:rPr>
                <w:b/>
                <w:bCs/>
                <w:snapToGrid/>
                <w:sz w:val="22"/>
                <w:szCs w:val="22"/>
                <w:lang w:val="pt-BR" w:eastAsia="pt-BR"/>
              </w:rPr>
              <w:t>21/06/2013</w:t>
            </w: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C03EBB" w:rsidRDefault="00C03EBB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b/>
          <w:sz w:val="22"/>
          <w:szCs w:val="22"/>
          <w:lang w:val="pt-BR"/>
        </w:rPr>
      </w:pPr>
    </w:p>
    <w:p w:rsidR="001926AE" w:rsidRDefault="001926AE" w:rsidP="001926AE">
      <w:pPr>
        <w:rPr>
          <w:sz w:val="22"/>
          <w:szCs w:val="22"/>
          <w:lang w:val="pt-BR"/>
        </w:rPr>
      </w:pPr>
    </w:p>
    <w:p w:rsidR="001926AE" w:rsidRDefault="001926AE" w:rsidP="001926AE">
      <w:pPr>
        <w:rPr>
          <w:sz w:val="22"/>
          <w:szCs w:val="22"/>
          <w:lang w:val="pt-BR"/>
        </w:rPr>
      </w:pPr>
    </w:p>
    <w:p w:rsidR="001926AE" w:rsidRDefault="001926AE" w:rsidP="001926AE">
      <w:pPr>
        <w:rPr>
          <w:sz w:val="22"/>
          <w:szCs w:val="22"/>
          <w:lang w:val="pt-BR"/>
        </w:rPr>
      </w:pPr>
    </w:p>
    <w:p w:rsidR="001926AE" w:rsidRPr="00A62083" w:rsidRDefault="001926AE" w:rsidP="001926AE">
      <w:pPr>
        <w:rPr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3580"/>
      </w:tblGrid>
      <w:tr w:rsidR="001926AE" w:rsidRPr="00A62083" w:rsidTr="001B4AB6">
        <w:tc>
          <w:tcPr>
            <w:tcW w:w="9500" w:type="dxa"/>
            <w:gridSpan w:val="3"/>
          </w:tcPr>
          <w:p w:rsidR="001926AE" w:rsidRPr="00A62083" w:rsidRDefault="001926AE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lastRenderedPageBreak/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1926AE" w:rsidRPr="00A62083" w:rsidRDefault="001926A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926AE" w:rsidRPr="00A62083" w:rsidTr="001B4AB6">
        <w:tc>
          <w:tcPr>
            <w:tcW w:w="1809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926AE" w:rsidRPr="00A62083" w:rsidRDefault="001926A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926AE" w:rsidRPr="00011740" w:rsidRDefault="001926AE" w:rsidP="001926AE">
      <w:pPr>
        <w:rPr>
          <w:sz w:val="32"/>
          <w:szCs w:val="32"/>
          <w:lang w:val="pt-BR"/>
        </w:rPr>
      </w:pPr>
    </w:p>
    <w:p w:rsidR="001926AE" w:rsidRPr="00A62083" w:rsidRDefault="001926AE" w:rsidP="001926AE"/>
    <w:p w:rsidR="00A4243C" w:rsidRPr="001926AE" w:rsidRDefault="00A4243C" w:rsidP="001926AE"/>
    <w:sectPr w:rsidR="00A4243C" w:rsidRPr="001926AE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2AB" w:rsidRDefault="004E62AB" w:rsidP="00A4243C">
      <w:pPr>
        <w:spacing w:line="240" w:lineRule="auto"/>
      </w:pPr>
      <w:r>
        <w:separator/>
      </w:r>
    </w:p>
  </w:endnote>
  <w:endnote w:type="continuationSeparator" w:id="0">
    <w:p w:rsidR="004E62AB" w:rsidRDefault="004E62AB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683778">
            <w:fldChar w:fldCharType="begin"/>
          </w:r>
          <w:r w:rsidR="00A4243C">
            <w:instrText xml:space="preserve"> DATE \@ "yyyy" </w:instrText>
          </w:r>
          <w:r w:rsidR="00683778">
            <w:fldChar w:fldCharType="separate"/>
          </w:r>
          <w:r w:rsidR="00770AEA">
            <w:rPr>
              <w:noProof/>
            </w:rPr>
            <w:t>2013</w:t>
          </w:r>
          <w:r w:rsidR="0068377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683778">
            <w:rPr>
              <w:rStyle w:val="PageNumber"/>
              <w:lang w:val="pt-BR"/>
            </w:rPr>
            <w:fldChar w:fldCharType="begin"/>
          </w:r>
          <w:r>
            <w:rPr>
              <w:rStyle w:val="PageNumber"/>
              <w:lang w:val="pt-BR"/>
            </w:rPr>
            <w:instrText xml:space="preserve"> PAGE </w:instrText>
          </w:r>
          <w:r w:rsidR="00683778">
            <w:rPr>
              <w:rStyle w:val="PageNumber"/>
              <w:lang w:val="pt-BR"/>
            </w:rPr>
            <w:fldChar w:fldCharType="separate"/>
          </w:r>
          <w:r w:rsidR="004E62AB">
            <w:rPr>
              <w:rStyle w:val="PageNumber"/>
              <w:noProof/>
              <w:lang w:val="pt-BR"/>
            </w:rPr>
            <w:t>1</w:t>
          </w:r>
          <w:r w:rsidR="00683778">
            <w:rPr>
              <w:rStyle w:val="PageNumber"/>
              <w:lang w:val="pt-BR"/>
            </w:rPr>
            <w:fldChar w:fldCharType="end"/>
          </w:r>
          <w:r>
            <w:rPr>
              <w:rStyle w:val="PageNumber"/>
              <w:lang w:val="pt-BR"/>
            </w:rPr>
            <w:t xml:space="preserve"> de </w:t>
          </w:r>
          <w:fldSimple w:instr=" NUMPAGES  \* MERGEFORMAT ">
            <w:r w:rsidR="004E62AB" w:rsidRPr="004E62AB">
              <w:rPr>
                <w:rStyle w:val="PageNumber"/>
                <w:noProof/>
              </w:rPr>
              <w:t>1</w:t>
            </w:r>
          </w:fldSimple>
        </w:p>
      </w:tc>
    </w:tr>
  </w:tbl>
  <w:p w:rsidR="00A4243C" w:rsidRDefault="00A4243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2AB" w:rsidRDefault="004E62AB" w:rsidP="00A4243C">
      <w:pPr>
        <w:spacing w:line="240" w:lineRule="auto"/>
      </w:pPr>
      <w:r>
        <w:separator/>
      </w:r>
    </w:p>
  </w:footnote>
  <w:footnote w:type="continuationSeparator" w:id="0">
    <w:p w:rsidR="004E62AB" w:rsidRDefault="004E62AB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6AE" w:rsidRDefault="001926AE" w:rsidP="001926AE">
    <w:pPr>
      <w:pStyle w:val="Header"/>
      <w:jc w:val="right"/>
    </w:pPr>
    <w:r w:rsidRPr="001926AE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1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926AE"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-43732</wp:posOffset>
          </wp:positionV>
          <wp:extent cx="1587113" cy="540689"/>
          <wp:effectExtent l="19050" t="0" r="0" b="0"/>
          <wp:wrapNone/>
          <wp:docPr id="17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F24"/>
    <w:rsid w:val="0000540C"/>
    <w:rsid w:val="000823EE"/>
    <w:rsid w:val="000B4FC1"/>
    <w:rsid w:val="001926AE"/>
    <w:rsid w:val="001C2C39"/>
    <w:rsid w:val="0026473B"/>
    <w:rsid w:val="00327425"/>
    <w:rsid w:val="003D0EC5"/>
    <w:rsid w:val="003D2FCA"/>
    <w:rsid w:val="003E0789"/>
    <w:rsid w:val="004936A5"/>
    <w:rsid w:val="004E62AB"/>
    <w:rsid w:val="005074E7"/>
    <w:rsid w:val="00683778"/>
    <w:rsid w:val="00770AEA"/>
    <w:rsid w:val="007C05F4"/>
    <w:rsid w:val="00816B73"/>
    <w:rsid w:val="00816F5C"/>
    <w:rsid w:val="00A4243C"/>
    <w:rsid w:val="00A558A6"/>
    <w:rsid w:val="00AC36AA"/>
    <w:rsid w:val="00B02630"/>
    <w:rsid w:val="00B22F24"/>
    <w:rsid w:val="00BE35FD"/>
    <w:rsid w:val="00C03EBB"/>
    <w:rsid w:val="00D11319"/>
    <w:rsid w:val="00D25F14"/>
    <w:rsid w:val="00D906FA"/>
    <w:rsid w:val="00EE1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92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2</TotalTime>
  <Pages>2</Pages>
  <Words>185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1187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Rafael Braga</cp:lastModifiedBy>
  <cp:revision>3</cp:revision>
  <dcterms:created xsi:type="dcterms:W3CDTF">2013-06-21T22:44:00Z</dcterms:created>
  <dcterms:modified xsi:type="dcterms:W3CDTF">2013-06-23T21:47:00Z</dcterms:modified>
</cp:coreProperties>
</file>