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3E" w:rsidRDefault="001D593E" w:rsidP="001D593E">
      <w:pPr>
        <w:rPr>
          <w:b/>
          <w:sz w:val="24"/>
          <w:szCs w:val="24"/>
          <w:lang w:val="pt-BR"/>
        </w:rPr>
      </w:pPr>
    </w:p>
    <w:p w:rsidR="001D593E" w:rsidRDefault="001D593E" w:rsidP="001D593E">
      <w:pPr>
        <w:rPr>
          <w:b/>
          <w:sz w:val="24"/>
          <w:szCs w:val="24"/>
          <w:lang w:val="pt-BR"/>
        </w:rPr>
      </w:pPr>
    </w:p>
    <w:p w:rsidR="001D593E" w:rsidRDefault="001D593E" w:rsidP="001D593E">
      <w:pPr>
        <w:rPr>
          <w:b/>
          <w:sz w:val="24"/>
          <w:szCs w:val="24"/>
          <w:lang w:val="pt-BR"/>
        </w:rPr>
      </w:pPr>
    </w:p>
    <w:p w:rsidR="001D593E" w:rsidRPr="00A62083" w:rsidRDefault="001D593E" w:rsidP="001D593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415738">
        <w:rPr>
          <w:b/>
          <w:sz w:val="22"/>
          <w:szCs w:val="22"/>
          <w:lang w:val="pt-BR"/>
        </w:rPr>
        <w:t>AVADOC2013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 xml:space="preserve">Data: </w:t>
      </w:r>
      <w:r w:rsidR="00491163">
        <w:rPr>
          <w:b/>
          <w:sz w:val="22"/>
          <w:szCs w:val="22"/>
          <w:lang w:val="pt-BR"/>
        </w:rPr>
        <w:t>23/06/2013</w:t>
      </w:r>
      <w:r w:rsidRPr="000F0D5E">
        <w:rPr>
          <w:b/>
          <w:sz w:val="24"/>
          <w:szCs w:val="24"/>
          <w:lang w:val="pt-BR"/>
        </w:rPr>
        <w:t xml:space="preserve">   </w:t>
      </w:r>
      <w:r w:rsidRPr="00A62083">
        <w:rPr>
          <w:b/>
          <w:sz w:val="22"/>
          <w:szCs w:val="22"/>
          <w:lang w:val="pt-BR"/>
        </w:rPr>
        <w:t>Responsável:</w:t>
      </w:r>
      <w:r w:rsidR="00491163">
        <w:rPr>
          <w:b/>
          <w:sz w:val="22"/>
          <w:szCs w:val="22"/>
          <w:lang w:val="pt-BR"/>
        </w:rPr>
        <w:t xml:space="preserve"> </w:t>
      </w:r>
      <w:r w:rsidR="00491163" w:rsidRPr="00491163">
        <w:rPr>
          <w:b/>
          <w:sz w:val="22"/>
          <w:szCs w:val="22"/>
          <w:lang w:val="pt-BR"/>
        </w:rPr>
        <w:t>Rafael Braga</w:t>
      </w:r>
    </w:p>
    <w:p w:rsidR="001D593E" w:rsidRDefault="001D593E" w:rsidP="001D593E">
      <w:pPr>
        <w:rPr>
          <w:sz w:val="32"/>
          <w:szCs w:val="32"/>
          <w:lang w:val="pt-BR"/>
        </w:rPr>
      </w:pPr>
    </w:p>
    <w:p w:rsidR="001D593E" w:rsidRDefault="001D593E" w:rsidP="001D593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1D593E" w:rsidRPr="007F119F" w:rsidTr="001B4AB6">
        <w:tc>
          <w:tcPr>
            <w:tcW w:w="9576" w:type="dxa"/>
            <w:gridSpan w:val="4"/>
          </w:tcPr>
          <w:p w:rsidR="001D593E" w:rsidRPr="00A62083" w:rsidRDefault="00142961" w:rsidP="001B4AB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de Verificação da</w:t>
            </w:r>
            <w:r w:rsidR="001D593E"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Gerência d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e Projetos</w:t>
            </w:r>
          </w:p>
        </w:tc>
      </w:tr>
      <w:tr w:rsidR="001D593E" w:rsidRPr="007F119F" w:rsidTr="001B4AB6">
        <w:tc>
          <w:tcPr>
            <w:tcW w:w="9576" w:type="dxa"/>
            <w:gridSpan w:val="4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491163" w:rsidTr="001B4AB6">
        <w:tc>
          <w:tcPr>
            <w:tcW w:w="7219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D593E" w:rsidRPr="00A62083" w:rsidRDefault="001D593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D593E" w:rsidRPr="00A62083" w:rsidRDefault="001D593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D593E" w:rsidRPr="00A62083" w:rsidRDefault="001D593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D593E" w:rsidRPr="007F119F" w:rsidTr="001B4AB6">
        <w:tc>
          <w:tcPr>
            <w:tcW w:w="7219" w:type="dxa"/>
          </w:tcPr>
          <w:p w:rsidR="001D593E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escopo do trabalho para o projeto foi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definido?</w:t>
            </w:r>
          </w:p>
        </w:tc>
        <w:tc>
          <w:tcPr>
            <w:tcW w:w="786" w:type="dxa"/>
          </w:tcPr>
          <w:p w:rsidR="001D593E" w:rsidRPr="00A62083" w:rsidRDefault="007F119F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D593E" w:rsidRPr="00A62083" w:rsidRDefault="001D593E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1D593E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D593E" w:rsidRPr="007F119F" w:rsidTr="001B4AB6">
        <w:tc>
          <w:tcPr>
            <w:tcW w:w="7219" w:type="dxa"/>
          </w:tcPr>
          <w:p w:rsidR="001D593E" w:rsidRPr="00813622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As tarefas e os produtos de trabalho 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projeto foram dimensionados utilizando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métodos apropriados?</w:t>
            </w:r>
          </w:p>
        </w:tc>
        <w:tc>
          <w:tcPr>
            <w:tcW w:w="786" w:type="dxa"/>
          </w:tcPr>
          <w:p w:rsidR="001D593E" w:rsidRPr="00A62083" w:rsidRDefault="00A54256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D593E" w:rsidRPr="00A62083" w:rsidRDefault="001D593E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1D593E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D593E" w:rsidRPr="007F119F" w:rsidTr="001B4AB6">
        <w:tc>
          <w:tcPr>
            <w:tcW w:w="7219" w:type="dxa"/>
          </w:tcPr>
          <w:p w:rsidR="001D593E" w:rsidRPr="00813622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modelo e as fases do ciclo de vida 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projeto foram definidos?</w:t>
            </w:r>
          </w:p>
        </w:tc>
        <w:tc>
          <w:tcPr>
            <w:tcW w:w="786" w:type="dxa"/>
          </w:tcPr>
          <w:p w:rsidR="001D593E" w:rsidRPr="00A62083" w:rsidRDefault="00A54256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D593E" w:rsidRPr="00A62083" w:rsidRDefault="001D593E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1D593E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D593E" w:rsidRPr="007F119F" w:rsidTr="001B4AB6">
        <w:tc>
          <w:tcPr>
            <w:tcW w:w="7219" w:type="dxa"/>
          </w:tcPr>
          <w:p w:rsidR="001D593E" w:rsidRPr="00813622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esforço e o custo para a execução das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tarefas e dos produtos de trabalho são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estimados com base em dados históricos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ou referências técnicas?</w:t>
            </w:r>
          </w:p>
        </w:tc>
        <w:tc>
          <w:tcPr>
            <w:tcW w:w="786" w:type="dxa"/>
          </w:tcPr>
          <w:p w:rsidR="001D593E" w:rsidRPr="00A62083" w:rsidRDefault="009172CF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D593E" w:rsidRPr="00A62083" w:rsidRDefault="001D593E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1D593E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D593E" w:rsidRPr="007F119F" w:rsidTr="001B4AB6">
        <w:tc>
          <w:tcPr>
            <w:tcW w:w="7219" w:type="dxa"/>
          </w:tcPr>
          <w:p w:rsidR="001D593E" w:rsidRPr="00813622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orçamento e o cronograma do projeto,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incluindo a definição de marcos e pontos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de controle, foram estabelecidos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mantidos?</w:t>
            </w:r>
          </w:p>
        </w:tc>
        <w:tc>
          <w:tcPr>
            <w:tcW w:w="786" w:type="dxa"/>
          </w:tcPr>
          <w:p w:rsidR="001D593E" w:rsidRPr="00A62083" w:rsidRDefault="009172CF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D593E" w:rsidRPr="00A62083" w:rsidRDefault="001D593E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C970D0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</w:tr>
      <w:tr w:rsidR="00142961" w:rsidRPr="007F119F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06.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riscos do projeto foram identificados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e o seu impacto, probabilidade de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ocorrência e prioridade de tratamento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determinados e documentados?</w:t>
            </w:r>
          </w:p>
        </w:tc>
        <w:tc>
          <w:tcPr>
            <w:tcW w:w="786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9172CF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</w:tr>
      <w:tr w:rsidR="00142961" w:rsidRPr="007F119F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07.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recursos humanos para o projeto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planejados considerando o perfil e 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conhecimento necessários para executá</w:t>
            </w:r>
            <w:r>
              <w:rPr>
                <w:snapToGrid/>
                <w:sz w:val="22"/>
                <w:szCs w:val="22"/>
                <w:lang w:val="pt-BR" w:eastAsia="pt-BR"/>
              </w:rPr>
              <w:t>-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lo?</w:t>
            </w:r>
          </w:p>
        </w:tc>
        <w:tc>
          <w:tcPr>
            <w:tcW w:w="786" w:type="dxa"/>
          </w:tcPr>
          <w:p w:rsidR="00142961" w:rsidRPr="00A62083" w:rsidRDefault="00C970D0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7F119F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08.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 xml:space="preserve">Os recursos e o ambiente de </w:t>
            </w:r>
            <w:r w:rsidR="00C970D0" w:rsidRPr="00142961">
              <w:rPr>
                <w:snapToGrid/>
                <w:sz w:val="22"/>
                <w:szCs w:val="22"/>
                <w:lang w:val="pt-BR" w:eastAsia="pt-BR"/>
              </w:rPr>
              <w:t>trabalho</w:t>
            </w:r>
            <w:r w:rsidR="00C970D0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C970D0" w:rsidRPr="00142961">
              <w:rPr>
                <w:snapToGrid/>
                <w:sz w:val="22"/>
                <w:szCs w:val="22"/>
                <w:lang w:val="pt-BR" w:eastAsia="pt-BR"/>
              </w:rPr>
              <w:t>necessário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 xml:space="preserve"> para executar o projeto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planejados?</w:t>
            </w:r>
          </w:p>
        </w:tc>
        <w:tc>
          <w:tcPr>
            <w:tcW w:w="786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C970D0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</w:tr>
      <w:tr w:rsidR="00142961" w:rsidRPr="007F119F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09.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dados relevantes do projeto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identificados e planejados quanto à forma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de coleta, armazenamento e distribuição?</w:t>
            </w:r>
          </w:p>
        </w:tc>
        <w:tc>
          <w:tcPr>
            <w:tcW w:w="786" w:type="dxa"/>
          </w:tcPr>
          <w:p w:rsidR="00142961" w:rsidRPr="00A62083" w:rsidRDefault="00C970D0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7F119F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10.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Um mecanismo foi estabelecido para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acessá-los, incluindo, se pertinente,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questões de privacidade e segurança?</w:t>
            </w:r>
          </w:p>
        </w:tc>
        <w:tc>
          <w:tcPr>
            <w:tcW w:w="786" w:type="dxa"/>
          </w:tcPr>
          <w:p w:rsidR="00142961" w:rsidRPr="00A62083" w:rsidRDefault="00C970D0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7F119F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11.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Um plano geral para a execução 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projeto é estabelecido com a integração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de planos específicos?</w:t>
            </w:r>
          </w:p>
        </w:tc>
        <w:tc>
          <w:tcPr>
            <w:tcW w:w="786" w:type="dxa"/>
          </w:tcPr>
          <w:p w:rsidR="00142961" w:rsidRPr="00A62083" w:rsidRDefault="00C970D0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142961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12.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A viabilidade de atingir as metas 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projeto foi explicitamente avaliada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considerando restrições e recursos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disponíveis? Quando necessário, ajustes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realizados?</w:t>
            </w:r>
          </w:p>
        </w:tc>
        <w:tc>
          <w:tcPr>
            <w:tcW w:w="786" w:type="dxa"/>
          </w:tcPr>
          <w:p w:rsidR="00142961" w:rsidRPr="00A62083" w:rsidRDefault="00C970D0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7F119F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13.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Plano do Projeto foi revisado com todos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interessados e o compromisso com ele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foi obtido e mantido?</w:t>
            </w:r>
          </w:p>
        </w:tc>
        <w:tc>
          <w:tcPr>
            <w:tcW w:w="786" w:type="dxa"/>
          </w:tcPr>
          <w:p w:rsidR="00142961" w:rsidRPr="00A62083" w:rsidRDefault="00C970D0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C970D0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</w:tr>
      <w:tr w:rsidR="00142961" w:rsidRPr="007F119F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14.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escopo, as tarefas, as estimativas, 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orçamento e o cronograma do projeto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monitorados em relação ao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planejado?</w:t>
            </w:r>
          </w:p>
        </w:tc>
        <w:tc>
          <w:tcPr>
            <w:tcW w:w="786" w:type="dxa"/>
          </w:tcPr>
          <w:p w:rsidR="00142961" w:rsidRPr="00A62083" w:rsidRDefault="008864E9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7F119F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15.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recursos materiais e humanos bem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como os dados relevantes do projeto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monitorados em relação ao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planejado?</w:t>
            </w:r>
          </w:p>
        </w:tc>
        <w:tc>
          <w:tcPr>
            <w:tcW w:w="786" w:type="dxa"/>
          </w:tcPr>
          <w:p w:rsidR="00142961" w:rsidRPr="00A62083" w:rsidRDefault="008864E9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7F119F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16.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riscos foram monitorados em relação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ao planejado?</w:t>
            </w:r>
          </w:p>
        </w:tc>
        <w:tc>
          <w:tcPr>
            <w:tcW w:w="786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8864E9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</w:tr>
      <w:tr w:rsidR="00142961" w:rsidRPr="007F119F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17.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envolvimento das partes interessadas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no projeto foi planejado, monitorado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mantido?</w:t>
            </w:r>
          </w:p>
        </w:tc>
        <w:tc>
          <w:tcPr>
            <w:tcW w:w="786" w:type="dxa"/>
          </w:tcPr>
          <w:p w:rsidR="00142961" w:rsidRDefault="008864E9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  <w:p w:rsidR="008864E9" w:rsidRPr="00A62083" w:rsidRDefault="008864E9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7F119F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18.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Revisões foram realizadas em marcos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do projeto e conforme estabelecido no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planejamento?</w:t>
            </w:r>
          </w:p>
        </w:tc>
        <w:tc>
          <w:tcPr>
            <w:tcW w:w="786" w:type="dxa"/>
          </w:tcPr>
          <w:p w:rsidR="00142961" w:rsidRPr="00A62083" w:rsidRDefault="008864E9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7F119F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19.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Registros de problemas identificados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e o resultado da análise de questões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pertinentes, incluindo dependências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críticas, foram estabelecidos e tratados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com as partes interessadas?</w:t>
            </w:r>
          </w:p>
        </w:tc>
        <w:tc>
          <w:tcPr>
            <w:tcW w:w="786" w:type="dxa"/>
          </w:tcPr>
          <w:p w:rsidR="00142961" w:rsidRPr="00A62083" w:rsidRDefault="008864E9" w:rsidP="007F119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7F119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7F119F" w:rsidTr="001B4AB6">
        <w:tc>
          <w:tcPr>
            <w:tcW w:w="7219" w:type="dxa"/>
          </w:tcPr>
          <w:p w:rsidR="00142961" w:rsidRDefault="0053039C" w:rsidP="0053039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lastRenderedPageBreak/>
              <w:t xml:space="preserve">20.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Ações para corrigir desvios em relação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ao planejado e para prevenir a repetição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dos problemas identificados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estabelecidas, implementadas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acompanhadas até a sua conclusão?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9172CF" w:rsidTr="001B4AB6">
        <w:tc>
          <w:tcPr>
            <w:tcW w:w="9576" w:type="dxa"/>
            <w:gridSpan w:val="4"/>
          </w:tcPr>
          <w:p w:rsidR="001D593E" w:rsidRPr="00142961" w:rsidRDefault="001D593E" w:rsidP="001B4AB6">
            <w:pPr>
              <w:rPr>
                <w:sz w:val="22"/>
                <w:szCs w:val="22"/>
                <w:lang w:val="pt-BR"/>
              </w:rPr>
            </w:pPr>
            <w:r w:rsidRPr="00142961">
              <w:rPr>
                <w:sz w:val="22"/>
                <w:szCs w:val="22"/>
                <w:lang w:val="pt-BR"/>
              </w:rPr>
              <w:t>Comentários:</w:t>
            </w:r>
          </w:p>
          <w:p w:rsidR="001D593E" w:rsidRDefault="009172CF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O plano de custos define as estratégias, mas não acompanha o orçamento.</w:t>
            </w:r>
            <w:r w:rsidR="00C970D0">
              <w:rPr>
                <w:sz w:val="22"/>
                <w:szCs w:val="22"/>
                <w:lang w:val="pt-BR"/>
              </w:rPr>
              <w:t xml:space="preserve"> (05)</w:t>
            </w:r>
          </w:p>
          <w:p w:rsidR="009172CF" w:rsidRDefault="009172CF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Foi identificado um risco no projeto, mas a sua probabilidade de ocorrência não foi estimada. </w:t>
            </w:r>
            <w:r w:rsidR="00C970D0">
              <w:rPr>
                <w:sz w:val="22"/>
                <w:szCs w:val="22"/>
                <w:lang w:val="pt-BR"/>
              </w:rPr>
              <w:t>(06)</w:t>
            </w:r>
          </w:p>
          <w:p w:rsidR="00C970D0" w:rsidRDefault="00C970D0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Documento de análise de riscos com severas falhas de formatação.  (06)</w:t>
            </w:r>
          </w:p>
          <w:p w:rsidR="001D593E" w:rsidRDefault="00C970D0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Não há menção do ambiente de trabalho. (08)</w:t>
            </w:r>
          </w:p>
          <w:p w:rsidR="008864E9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 obtenção do aceite do projeto e comprometimento foi informal. (13)</w:t>
            </w:r>
          </w:p>
          <w:p w:rsidR="008864E9" w:rsidRPr="00142961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Não há um monitoramento dos riscos em execução. (16)</w:t>
            </w:r>
            <w:bookmarkStart w:id="0" w:name="_GoBack"/>
            <w:bookmarkEnd w:id="0"/>
          </w:p>
          <w:p w:rsidR="001D593E" w:rsidRPr="00142961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D9351B" w:rsidTr="001B4AB6">
        <w:tc>
          <w:tcPr>
            <w:tcW w:w="9576" w:type="dxa"/>
            <w:gridSpan w:val="4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8864E9" w:rsidRDefault="001D593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1D593E" w:rsidRPr="008864E9" w:rsidRDefault="008864E9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(      ) 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 xml:space="preserve"> Os 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1D593E" w:rsidRPr="00A62083" w:rsidRDefault="008864E9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( </w:t>
            </w:r>
            <w:r w:rsidR="00D9351B">
              <w:rPr>
                <w:snapToGrid/>
                <w:sz w:val="22"/>
                <w:szCs w:val="22"/>
                <w:lang w:val="pt-BR" w:eastAsia="pt-BR"/>
              </w:rPr>
              <w:t>X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)  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er lista de deficiências, pag. </w:t>
            </w:r>
            <w:r w:rsidR="00646AF8">
              <w:rPr>
                <w:snapToGrid/>
                <w:sz w:val="22"/>
                <w:szCs w:val="22"/>
                <w:lang w:val="pt-BR" w:eastAsia="pt-BR"/>
              </w:rPr>
              <w:t>3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).</w:t>
            </w:r>
          </w:p>
          <w:p w:rsidR="001D593E" w:rsidRPr="00A62083" w:rsidRDefault="008864E9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(  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   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)  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er lista de deficiências, pag. </w:t>
            </w:r>
            <w:r w:rsidR="00646AF8">
              <w:rPr>
                <w:snapToGrid/>
                <w:sz w:val="22"/>
                <w:szCs w:val="22"/>
                <w:lang w:val="pt-BR" w:eastAsia="pt-BR"/>
              </w:rPr>
              <w:t>3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).</w:t>
            </w:r>
          </w:p>
          <w:p w:rsidR="001D593E" w:rsidRPr="00A62083" w:rsidRDefault="001D593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Aprovado por: </w:t>
            </w:r>
            <w:r w:rsidR="00D9351B">
              <w:rPr>
                <w:b/>
                <w:bCs/>
                <w:snapToGrid/>
                <w:sz w:val="22"/>
                <w:szCs w:val="22"/>
                <w:lang w:val="pt-BR" w:eastAsia="pt-BR"/>
              </w:rPr>
              <w:t>Rafael Braga</w:t>
            </w: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Data:</w:t>
            </w:r>
            <w:r w:rsidR="00D9351B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23/06/2013</w:t>
            </w: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1D593E" w:rsidRPr="00A62083" w:rsidTr="001B4AB6">
        <w:tc>
          <w:tcPr>
            <w:tcW w:w="9500" w:type="dxa"/>
            <w:gridSpan w:val="3"/>
          </w:tcPr>
          <w:p w:rsidR="001D593E" w:rsidRPr="00A62083" w:rsidRDefault="001D593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D593E" w:rsidRPr="008864E9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05</w:t>
            </w:r>
          </w:p>
        </w:tc>
        <w:tc>
          <w:tcPr>
            <w:tcW w:w="4111" w:type="dxa"/>
          </w:tcPr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O plano de custos define as estratégias, mas não acompanha o orçamento</w:t>
            </w: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8864E9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06</w:t>
            </w: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Foi identificado um risco no projeto, mas a sua probabilidade de ocorrência não foi estimada</w:t>
            </w: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8864E9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06</w:t>
            </w: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Documento de análise de riscos com severas falhas de formatação.</w:t>
            </w: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8864E9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08</w:t>
            </w: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Não há menção do ambiente de trabalho.</w:t>
            </w: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8864E9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13</w:t>
            </w: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A obtenção do aceite do projeto e comprometimento foi informal.</w:t>
            </w: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8864E9" w:rsidTr="001B4AB6">
        <w:tc>
          <w:tcPr>
            <w:tcW w:w="1809" w:type="dxa"/>
          </w:tcPr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16</w:t>
            </w: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8864E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Não há um monitoramento dos riscos em execução.</w:t>
            </w: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8864E9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8864E9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D593E" w:rsidRPr="00011740" w:rsidRDefault="001D593E" w:rsidP="001D593E">
      <w:pPr>
        <w:rPr>
          <w:sz w:val="32"/>
          <w:szCs w:val="32"/>
          <w:lang w:val="pt-BR"/>
        </w:rPr>
      </w:pPr>
    </w:p>
    <w:p w:rsidR="001D593E" w:rsidRPr="008864E9" w:rsidRDefault="001D593E" w:rsidP="001D593E">
      <w:pPr>
        <w:rPr>
          <w:lang w:val="pt-BR"/>
        </w:rPr>
      </w:pPr>
    </w:p>
    <w:p w:rsidR="00A4243C" w:rsidRPr="008864E9" w:rsidRDefault="00A4243C" w:rsidP="001D593E">
      <w:pPr>
        <w:rPr>
          <w:lang w:val="pt-BR"/>
        </w:rPr>
      </w:pPr>
    </w:p>
    <w:sectPr w:rsidR="00A4243C" w:rsidRPr="008864E9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903" w:rsidRDefault="00FA2903" w:rsidP="00A4243C">
      <w:pPr>
        <w:spacing w:line="240" w:lineRule="auto"/>
      </w:pPr>
      <w:r>
        <w:separator/>
      </w:r>
    </w:p>
  </w:endnote>
  <w:endnote w:type="continuationSeparator" w:id="0">
    <w:p w:rsidR="00FA2903" w:rsidRDefault="00FA2903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F0167E">
            <w:fldChar w:fldCharType="begin"/>
          </w:r>
          <w:r w:rsidR="00A4243C">
            <w:instrText xml:space="preserve"> DATE \@ "yyyy" </w:instrText>
          </w:r>
          <w:r w:rsidR="00F0167E">
            <w:fldChar w:fldCharType="separate"/>
          </w:r>
          <w:r w:rsidR="007F119F">
            <w:rPr>
              <w:noProof/>
            </w:rPr>
            <w:t>2013</w:t>
          </w:r>
          <w:r w:rsidR="00F0167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F0167E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F0167E">
            <w:rPr>
              <w:rStyle w:val="PageNumber"/>
              <w:lang w:val="pt-BR"/>
            </w:rPr>
            <w:fldChar w:fldCharType="separate"/>
          </w:r>
          <w:r w:rsidR="00FA2903">
            <w:rPr>
              <w:rStyle w:val="PageNumber"/>
              <w:noProof/>
              <w:lang w:val="pt-BR"/>
            </w:rPr>
            <w:t>1</w:t>
          </w:r>
          <w:r w:rsidR="00F0167E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fldSimple w:instr=" NUMPAGES  \* MERGEFORMAT ">
            <w:r w:rsidR="00FA2903" w:rsidRPr="00FA2903">
              <w:rPr>
                <w:rStyle w:val="PageNumber"/>
                <w:noProof/>
              </w:rPr>
              <w:t>1</w:t>
            </w:r>
          </w:fldSimple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903" w:rsidRDefault="00FA2903" w:rsidP="00A4243C">
      <w:pPr>
        <w:spacing w:line="240" w:lineRule="auto"/>
      </w:pPr>
      <w:r>
        <w:separator/>
      </w:r>
    </w:p>
  </w:footnote>
  <w:footnote w:type="continuationSeparator" w:id="0">
    <w:p w:rsidR="00FA2903" w:rsidRDefault="00FA2903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1D593E" w:rsidP="001D593E">
    <w:pPr>
      <w:pStyle w:val="Header"/>
      <w:jc w:val="right"/>
      <w:rPr>
        <w:lang w:val="pt-BR"/>
      </w:rPr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-27830</wp:posOffset>
          </wp:positionV>
          <wp:extent cx="1587113" cy="540689"/>
          <wp:effectExtent l="19050" t="0" r="0" b="0"/>
          <wp:wrapNone/>
          <wp:docPr id="1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D593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3039C" w:rsidRDefault="0053039C" w:rsidP="001D593E">
    <w:pPr>
      <w:pStyle w:val="Header"/>
      <w:jc w:val="right"/>
      <w:rPr>
        <w:lang w:val="pt-BR"/>
      </w:rPr>
    </w:pPr>
  </w:p>
  <w:p w:rsidR="0053039C" w:rsidRDefault="0053039C" w:rsidP="001D593E">
    <w:pPr>
      <w:pStyle w:val="Header"/>
      <w:jc w:val="right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823EE"/>
    <w:rsid w:val="00142961"/>
    <w:rsid w:val="001D593E"/>
    <w:rsid w:val="002D555C"/>
    <w:rsid w:val="00327425"/>
    <w:rsid w:val="003B196B"/>
    <w:rsid w:val="00415738"/>
    <w:rsid w:val="00491163"/>
    <w:rsid w:val="004936A5"/>
    <w:rsid w:val="0053039C"/>
    <w:rsid w:val="00646AF8"/>
    <w:rsid w:val="007C05F4"/>
    <w:rsid w:val="007F119F"/>
    <w:rsid w:val="00816B73"/>
    <w:rsid w:val="008864E9"/>
    <w:rsid w:val="009172CF"/>
    <w:rsid w:val="0095727F"/>
    <w:rsid w:val="00A4243C"/>
    <w:rsid w:val="00A54256"/>
    <w:rsid w:val="00AC36AA"/>
    <w:rsid w:val="00B22F24"/>
    <w:rsid w:val="00BE35FD"/>
    <w:rsid w:val="00C46ECC"/>
    <w:rsid w:val="00C970D0"/>
    <w:rsid w:val="00D25F14"/>
    <w:rsid w:val="00D906FA"/>
    <w:rsid w:val="00D9351B"/>
    <w:rsid w:val="00EE13A0"/>
    <w:rsid w:val="00F0167E"/>
    <w:rsid w:val="00F85E69"/>
    <w:rsid w:val="00FA2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D5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D5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9</TotalTime>
  <Pages>1</Pages>
  <Words>609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3896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9</cp:revision>
  <dcterms:created xsi:type="dcterms:W3CDTF">2013-06-23T20:54:00Z</dcterms:created>
  <dcterms:modified xsi:type="dcterms:W3CDTF">2013-06-23T21:04:00Z</dcterms:modified>
</cp:coreProperties>
</file>