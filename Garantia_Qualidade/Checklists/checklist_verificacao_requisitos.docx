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Pr="000F0D5E" w:rsidRDefault="00944816" w:rsidP="00944816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B017DC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>Data:     /    /</w:t>
      </w:r>
      <w:r w:rsidRPr="000F0D5E">
        <w:rPr>
          <w:b/>
          <w:sz w:val="24"/>
          <w:szCs w:val="24"/>
          <w:lang w:val="pt-BR"/>
        </w:rPr>
        <w:t xml:space="preserve">    </w:t>
      </w:r>
    </w:p>
    <w:p w:rsidR="00944816" w:rsidRPr="00A62083" w:rsidRDefault="00944816" w:rsidP="00944816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</w:p>
    <w:p w:rsidR="00944816" w:rsidRDefault="00944816" w:rsidP="00944816">
      <w:pPr>
        <w:rPr>
          <w:sz w:val="32"/>
          <w:szCs w:val="32"/>
          <w:lang w:val="pt-BR"/>
        </w:rPr>
      </w:pPr>
    </w:p>
    <w:p w:rsidR="00944816" w:rsidRDefault="00944816" w:rsidP="00944816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944816" w:rsidRPr="00B017DC" w:rsidTr="001B4AB6">
        <w:tc>
          <w:tcPr>
            <w:tcW w:w="9576" w:type="dxa"/>
            <w:gridSpan w:val="4"/>
          </w:tcPr>
          <w:p w:rsidR="00944816" w:rsidRPr="00A62083" w:rsidRDefault="00944816" w:rsidP="00B017DC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</w:t>
            </w:r>
            <w:r w:rsidR="001D255F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Verificação d</w:t>
            </w:r>
            <w:r w:rsidR="00B017DC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Requisitos</w:t>
            </w:r>
          </w:p>
        </w:tc>
      </w:tr>
      <w:tr w:rsidR="00944816" w:rsidRPr="00B017DC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7219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944816" w:rsidRPr="00B017DC" w:rsidTr="001B4AB6">
        <w:tc>
          <w:tcPr>
            <w:tcW w:w="7219" w:type="dxa"/>
          </w:tcPr>
          <w:p w:rsidR="00944816" w:rsidRPr="00A62083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Os requisitos funcionais e não funcionais foram identificados?</w:t>
            </w:r>
          </w:p>
        </w:tc>
        <w:tc>
          <w:tcPr>
            <w:tcW w:w="786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B017DC" w:rsidTr="001B4AB6">
        <w:tc>
          <w:tcPr>
            <w:tcW w:w="7219" w:type="dxa"/>
          </w:tcPr>
          <w:p w:rsidR="00944816" w:rsidRPr="001D255F" w:rsidRDefault="00944816" w:rsidP="00B017DC">
            <w:pPr>
              <w:widowControl/>
              <w:adjustRightInd w:val="0"/>
              <w:spacing w:line="240" w:lineRule="auto"/>
              <w:rPr>
                <w:rFonts w:ascii="ArialMT" w:hAnsi="ArialMT" w:cs="ArialMT"/>
                <w:snapToGrid/>
                <w:sz w:val="18"/>
                <w:szCs w:val="18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As regras de negócio foram levantadas?</w:t>
            </w:r>
          </w:p>
        </w:tc>
        <w:tc>
          <w:tcPr>
            <w:tcW w:w="786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B017DC" w:rsidTr="001D255F">
        <w:trPr>
          <w:trHeight w:val="458"/>
        </w:trPr>
        <w:tc>
          <w:tcPr>
            <w:tcW w:w="7219" w:type="dxa"/>
          </w:tcPr>
          <w:p w:rsidR="00944816" w:rsidRPr="00813622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Os casos de uso foram identificados e descritos corretamente?</w:t>
            </w:r>
          </w:p>
        </w:tc>
        <w:tc>
          <w:tcPr>
            <w:tcW w:w="786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B017DC" w:rsidTr="001B4AB6">
        <w:tc>
          <w:tcPr>
            <w:tcW w:w="7219" w:type="dxa"/>
          </w:tcPr>
          <w:p w:rsidR="00944816" w:rsidRPr="00813622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Houve aprovação do cliente no que foi levantado?</w:t>
            </w:r>
          </w:p>
        </w:tc>
        <w:tc>
          <w:tcPr>
            <w:tcW w:w="786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076FA6" w:rsidRPr="00B017DC" w:rsidTr="001B4AB6">
        <w:tc>
          <w:tcPr>
            <w:tcW w:w="7219" w:type="dxa"/>
          </w:tcPr>
          <w:p w:rsidR="00076FA6" w:rsidRPr="00A62083" w:rsidRDefault="00204738" w:rsidP="00204738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Pr="00204738">
              <w:rPr>
                <w:snapToGrid/>
                <w:sz w:val="22"/>
                <w:szCs w:val="22"/>
                <w:lang w:val="pt-BR" w:eastAsia="pt-BR"/>
              </w:rPr>
              <w:t xml:space="preserve">A </w:t>
            </w:r>
            <w:r w:rsidRPr="00204738">
              <w:rPr>
                <w:sz w:val="22"/>
                <w:szCs w:val="22"/>
                <w:lang w:val="pt-BR"/>
              </w:rPr>
              <w:t>rastreabilidade bidirecional entre os requisitos e os produtos de trabalho foram identificadas e descritas corretamente</w:t>
            </w:r>
            <w:r>
              <w:rPr>
                <w:snapToGrid/>
                <w:sz w:val="22"/>
                <w:szCs w:val="22"/>
                <w:lang w:val="pt-BR" w:eastAsia="pt-BR"/>
              </w:rPr>
              <w:t>?</w:t>
            </w:r>
            <w:bookmarkStart w:id="0" w:name="_GoBack"/>
            <w:bookmarkEnd w:id="0"/>
          </w:p>
        </w:tc>
        <w:tc>
          <w:tcPr>
            <w:tcW w:w="786" w:type="dxa"/>
          </w:tcPr>
          <w:p w:rsidR="00076FA6" w:rsidRPr="00A62083" w:rsidRDefault="00076FA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076FA6" w:rsidRPr="00A62083" w:rsidRDefault="00076FA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076FA6" w:rsidRPr="00A62083" w:rsidRDefault="00076FA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</w:rPr>
            </w:pPr>
            <w:proofErr w:type="spellStart"/>
            <w:r w:rsidRPr="00A62083">
              <w:rPr>
                <w:sz w:val="22"/>
                <w:szCs w:val="22"/>
              </w:rPr>
              <w:t>Comentários</w:t>
            </w:r>
            <w:proofErr w:type="spellEnd"/>
            <w:r w:rsidRPr="00A62083">
              <w:rPr>
                <w:sz w:val="22"/>
                <w:szCs w:val="22"/>
              </w:rPr>
              <w:t>:</w:t>
            </w:r>
          </w:p>
          <w:p w:rsidR="00944816" w:rsidRPr="00A62083" w:rsidRDefault="00944816" w:rsidP="001B4AB6">
            <w:pPr>
              <w:rPr>
                <w:sz w:val="22"/>
                <w:szCs w:val="22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</w:rPr>
            </w:pPr>
          </w:p>
        </w:tc>
      </w:tr>
      <w:tr w:rsidR="00944816" w:rsidRPr="00813622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944816" w:rsidRPr="00A62083" w:rsidRDefault="00B017DC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19685</wp:posOffset>
                      </wp:positionV>
                      <wp:extent cx="138430" cy="133350"/>
                      <wp:effectExtent l="7620" t="10160" r="6350" b="8890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.35pt;margin-top:1.55pt;width:10.9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"/>
                  </w:pict>
                </mc:Fallback>
              </mc:AlternateConten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944816" w:rsidRPr="00A62083" w:rsidRDefault="00B017DC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</wp:posOffset>
                      </wp:positionV>
                      <wp:extent cx="138430" cy="133350"/>
                      <wp:effectExtent l="7620" t="13970" r="6350" b="5080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35pt;margin-top:1.2pt;width:10.9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6U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zzgz0FOJ&#10;PpNoYFotWRH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"/>
                  </w:pict>
                </mc:Fallback>
              </mc:AlternateConten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944816" w:rsidRPr="00A62083" w:rsidRDefault="00B017DC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14605</wp:posOffset>
                      </wp:positionV>
                      <wp:extent cx="138430" cy="133350"/>
                      <wp:effectExtent l="7620" t="12065" r="6350" b="698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.35pt;margin-top:1.15pt;width:10.9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"/>
                  </w:pict>
                </mc:Fallback>
              </mc:AlternateConten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944816" w:rsidRPr="00A62083" w:rsidRDefault="00944816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Aprovado por: ___________________________________ Data: ________________</w:t>
            </w: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944816" w:rsidRPr="00A62083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944816" w:rsidRPr="00A62083" w:rsidTr="001B4AB6">
        <w:tc>
          <w:tcPr>
            <w:tcW w:w="9500" w:type="dxa"/>
            <w:gridSpan w:val="3"/>
          </w:tcPr>
          <w:p w:rsidR="00944816" w:rsidRPr="00A62083" w:rsidRDefault="00944816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sectPr w:rsidR="006F7F68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C43" w:rsidRDefault="005C5C43" w:rsidP="00A4243C">
      <w:pPr>
        <w:spacing w:line="240" w:lineRule="auto"/>
      </w:pPr>
      <w:r>
        <w:separator/>
      </w:r>
    </w:p>
  </w:endnote>
  <w:endnote w:type="continuationSeparator" w:id="0">
    <w:p w:rsidR="005C5C43" w:rsidRDefault="005C5C43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DA3AA8">
            <w:fldChar w:fldCharType="begin"/>
          </w:r>
          <w:r w:rsidR="00A4243C">
            <w:instrText xml:space="preserve"> DATE \@ "yyyy" </w:instrText>
          </w:r>
          <w:r w:rsidR="00DA3AA8">
            <w:fldChar w:fldCharType="separate"/>
          </w:r>
          <w:r w:rsidR="00B017DC">
            <w:rPr>
              <w:noProof/>
            </w:rPr>
            <w:t>2013</w:t>
          </w:r>
          <w:r w:rsidR="00DA3AA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DA3AA8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DA3AA8">
            <w:rPr>
              <w:rStyle w:val="PageNumber"/>
              <w:lang w:val="pt-BR"/>
            </w:rPr>
            <w:fldChar w:fldCharType="separate"/>
          </w:r>
          <w:r w:rsidR="00204738">
            <w:rPr>
              <w:rStyle w:val="PageNumber"/>
              <w:noProof/>
              <w:lang w:val="pt-BR"/>
            </w:rPr>
            <w:t>1</w:t>
          </w:r>
          <w:r w:rsidR="00DA3AA8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 w:rsidR="005C5C43">
            <w:fldChar w:fldCharType="begin"/>
          </w:r>
          <w:r w:rsidR="005C5C43">
            <w:instrText xml:space="preserve"> NUMPAGES  \* MERGEFORMAT </w:instrText>
          </w:r>
          <w:r w:rsidR="005C5C43">
            <w:fldChar w:fldCharType="separate"/>
          </w:r>
          <w:r w:rsidR="00204738" w:rsidRPr="00204738">
            <w:rPr>
              <w:rStyle w:val="PageNumber"/>
              <w:noProof/>
            </w:rPr>
            <w:t>2</w:t>
          </w:r>
          <w:r w:rsidR="005C5C43">
            <w:rPr>
              <w:rStyle w:val="PageNumber"/>
              <w:noProof/>
            </w:rPr>
            <w:fldChar w:fldCharType="end"/>
          </w:r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C43" w:rsidRDefault="005C5C43" w:rsidP="00A4243C">
      <w:pPr>
        <w:spacing w:line="240" w:lineRule="auto"/>
      </w:pPr>
      <w:r>
        <w:separator/>
      </w:r>
    </w:p>
  </w:footnote>
  <w:footnote w:type="continuationSeparator" w:id="0">
    <w:p w:rsidR="005C5C43" w:rsidRDefault="005C5C43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F68" w:rsidRDefault="006F7F68" w:rsidP="006F7F68">
    <w:pPr>
      <w:pStyle w:val="Header"/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8"/>
          <wp:effectExtent l="19050" t="0" r="0" b="0"/>
          <wp:wrapNone/>
          <wp:docPr id="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7F68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76FA6"/>
    <w:rsid w:val="000823EE"/>
    <w:rsid w:val="001D255F"/>
    <w:rsid w:val="00204738"/>
    <w:rsid w:val="00327425"/>
    <w:rsid w:val="003824D6"/>
    <w:rsid w:val="004936A5"/>
    <w:rsid w:val="005C5C43"/>
    <w:rsid w:val="006F7F68"/>
    <w:rsid w:val="00782DA9"/>
    <w:rsid w:val="00787E28"/>
    <w:rsid w:val="007C05F4"/>
    <w:rsid w:val="00816B73"/>
    <w:rsid w:val="00944816"/>
    <w:rsid w:val="009823B7"/>
    <w:rsid w:val="00A4243C"/>
    <w:rsid w:val="00AC36AA"/>
    <w:rsid w:val="00AF70DF"/>
    <w:rsid w:val="00B017DC"/>
    <w:rsid w:val="00B22F24"/>
    <w:rsid w:val="00BE35FD"/>
    <w:rsid w:val="00D25F14"/>
    <w:rsid w:val="00D906FA"/>
    <w:rsid w:val="00DA3AA8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6F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6F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1</TotalTime>
  <Pages>2</Pages>
  <Words>160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1026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 Braga</cp:lastModifiedBy>
  <cp:revision>2</cp:revision>
  <dcterms:created xsi:type="dcterms:W3CDTF">2013-06-13T00:37:00Z</dcterms:created>
  <dcterms:modified xsi:type="dcterms:W3CDTF">2013-06-13T00:37:00Z</dcterms:modified>
</cp:coreProperties>
</file>