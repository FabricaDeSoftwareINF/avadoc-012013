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F202D8" w:rsidP="00F202D8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FC7F9F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196D4D" w:rsidRPr="00A62083">
        <w:rPr>
          <w:b/>
          <w:sz w:val="22"/>
          <w:szCs w:val="22"/>
          <w:lang w:val="pt-BR"/>
        </w:rPr>
        <w:t xml:space="preserve"> </w:t>
      </w:r>
      <w:r w:rsidR="00196D4D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196D4D">
        <w:rPr>
          <w:b/>
          <w:sz w:val="22"/>
          <w:szCs w:val="22"/>
          <w:lang w:val="pt-BR"/>
        </w:rPr>
        <w:t xml:space="preserve"> Rafael Braga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196D4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Checklist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196D4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196D4D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baseline?</w:t>
            </w:r>
          </w:p>
        </w:tc>
        <w:tc>
          <w:tcPr>
            <w:tcW w:w="786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das baselines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baselines foram controlados?</w:t>
            </w:r>
          </w:p>
        </w:tc>
        <w:tc>
          <w:tcPr>
            <w:tcW w:w="786" w:type="dxa"/>
          </w:tcPr>
          <w:p w:rsidR="00557B05" w:rsidRPr="00A62083" w:rsidRDefault="00D00A73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que as baselines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2316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313AD9" w:rsidTr="001B4AB6">
        <w:tc>
          <w:tcPr>
            <w:tcW w:w="9576" w:type="dxa"/>
            <w:gridSpan w:val="4"/>
          </w:tcPr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  <w:r w:rsidRPr="00313AD9">
              <w:rPr>
                <w:sz w:val="22"/>
                <w:szCs w:val="22"/>
                <w:lang w:val="pt-BR"/>
              </w:rPr>
              <w:t>Comentários:</w:t>
            </w:r>
            <w:r w:rsidR="00313AD9" w:rsidRPr="00313AD9">
              <w:rPr>
                <w:sz w:val="22"/>
                <w:szCs w:val="22"/>
                <w:lang w:val="pt-BR"/>
              </w:rPr>
              <w:t xml:space="preserve"> Não foi encontrada referência de manutenç</w:t>
            </w:r>
            <w:r w:rsidR="00313AD9">
              <w:rPr>
                <w:sz w:val="22"/>
                <w:szCs w:val="22"/>
                <w:lang w:val="pt-BR"/>
              </w:rPr>
              <w:t>ão da baseline ao longo do tempo. Não foram definidas auditorias de configuração.</w:t>
            </w:r>
            <w:bookmarkStart w:id="0" w:name="_GoBack"/>
            <w:bookmarkEnd w:id="0"/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792565" wp14:editId="5F9C5D5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2700" r="6350" b="63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HXwXG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B5FF05" wp14:editId="3D051492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6985" r="635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F2EFE5" wp14:editId="30E9E94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5080" r="6350" b="1397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196D4D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196D4D">
              <w:rPr>
                <w:b/>
                <w:sz w:val="22"/>
                <w:szCs w:val="22"/>
                <w:lang w:val="pt-BR"/>
              </w:rPr>
              <w:t>18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06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2013</w:t>
            </w:r>
            <w:r w:rsidR="00196D4D" w:rsidRPr="000F0D5E">
              <w:rPr>
                <w:b/>
                <w:sz w:val="24"/>
                <w:szCs w:val="24"/>
                <w:lang w:val="pt-BR"/>
              </w:rPr>
              <w:t xml:space="preserve">    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A62083" w:rsidTr="001B4AB6">
        <w:tc>
          <w:tcPr>
            <w:tcW w:w="9500" w:type="dxa"/>
            <w:gridSpan w:val="3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A62083" w:rsidRDefault="00F202D8" w:rsidP="00F202D8"/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C8" w:rsidRDefault="009E06C8" w:rsidP="00A4243C">
      <w:pPr>
        <w:spacing w:line="240" w:lineRule="auto"/>
      </w:pPr>
      <w:r>
        <w:separator/>
      </w:r>
    </w:p>
  </w:endnote>
  <w:endnote w:type="continuationSeparator" w:id="0">
    <w:p w:rsidR="009E06C8" w:rsidRDefault="009E06C8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196D4D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9E06C8">
            <w:rPr>
              <w:rStyle w:val="PageNumber"/>
              <w:noProof/>
              <w:lang w:val="pt-BR"/>
            </w:rPr>
            <w:t>1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9E06C8" w:rsidRPr="009E06C8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C8" w:rsidRDefault="009E06C8" w:rsidP="00A4243C">
      <w:pPr>
        <w:spacing w:line="240" w:lineRule="auto"/>
      </w:pPr>
      <w:r>
        <w:separator/>
      </w:r>
    </w:p>
  </w:footnote>
  <w:footnote w:type="continuationSeparator" w:id="0">
    <w:p w:rsidR="009E06C8" w:rsidRDefault="009E06C8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196D4D"/>
    <w:rsid w:val="00271C9F"/>
    <w:rsid w:val="00313AD9"/>
    <w:rsid w:val="00327425"/>
    <w:rsid w:val="00334C31"/>
    <w:rsid w:val="003A4494"/>
    <w:rsid w:val="004936A5"/>
    <w:rsid w:val="00523169"/>
    <w:rsid w:val="00557B05"/>
    <w:rsid w:val="007C05F4"/>
    <w:rsid w:val="00816B73"/>
    <w:rsid w:val="009101E5"/>
    <w:rsid w:val="009B4832"/>
    <w:rsid w:val="009E06C8"/>
    <w:rsid w:val="00A4243C"/>
    <w:rsid w:val="00AC36AA"/>
    <w:rsid w:val="00B22F24"/>
    <w:rsid w:val="00BE35FD"/>
    <w:rsid w:val="00D00A73"/>
    <w:rsid w:val="00D25F14"/>
    <w:rsid w:val="00D906FA"/>
    <w:rsid w:val="00EE13A0"/>
    <w:rsid w:val="00F202D8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58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1511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2013-06-19T01:42:00Z</dcterms:created>
  <dcterms:modified xsi:type="dcterms:W3CDTF">2013-06-19T03:04:00Z</dcterms:modified>
</cp:coreProperties>
</file>