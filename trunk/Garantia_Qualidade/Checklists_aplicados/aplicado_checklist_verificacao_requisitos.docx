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944816" w:rsidP="00944816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7DC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</w:t>
      </w:r>
      <w:r w:rsidR="00DD72FF">
        <w:rPr>
          <w:b/>
          <w:sz w:val="22"/>
          <w:szCs w:val="22"/>
          <w:lang w:val="pt-BR"/>
        </w:rPr>
        <w:t>23/06/2013</w:t>
      </w:r>
      <w:r w:rsidRPr="000F0D5E">
        <w:rPr>
          <w:b/>
          <w:sz w:val="24"/>
          <w:szCs w:val="24"/>
          <w:lang w:val="pt-BR"/>
        </w:rPr>
        <w:t xml:space="preserve">  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Rafael Braga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B017DC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DD72FF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76FA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7C30B9" w:rsidTr="001B4AB6">
        <w:tc>
          <w:tcPr>
            <w:tcW w:w="9576" w:type="dxa"/>
            <w:gridSpan w:val="4"/>
          </w:tcPr>
          <w:p w:rsidR="00944816" w:rsidRPr="007C30B9" w:rsidRDefault="00944816" w:rsidP="001B4AB6">
            <w:pPr>
              <w:rPr>
                <w:sz w:val="22"/>
                <w:szCs w:val="22"/>
                <w:lang w:val="pt-BR"/>
              </w:rPr>
            </w:pPr>
            <w:r w:rsidRPr="007C30B9">
              <w:rPr>
                <w:sz w:val="22"/>
                <w:szCs w:val="22"/>
                <w:lang w:val="pt-BR"/>
              </w:rPr>
              <w:t>Comentários:</w:t>
            </w:r>
          </w:p>
          <w:p w:rsidR="00944816" w:rsidRPr="007C30B9" w:rsidRDefault="007C30B9" w:rsidP="001B4AB6">
            <w:pPr>
              <w:rPr>
                <w:sz w:val="22"/>
                <w:szCs w:val="22"/>
                <w:lang w:val="pt-BR"/>
              </w:rPr>
            </w:pPr>
            <w:r w:rsidRPr="007C30B9">
              <w:rPr>
                <w:sz w:val="22"/>
                <w:szCs w:val="22"/>
                <w:lang w:val="pt-BR"/>
              </w:rPr>
              <w:t xml:space="preserve">Não foi identificado um documento que descreva a rastreabilidade entre os </w:t>
            </w:r>
            <w:r>
              <w:rPr>
                <w:sz w:val="22"/>
                <w:szCs w:val="22"/>
                <w:lang w:val="pt-BR"/>
              </w:rPr>
              <w:t>requisito</w:t>
            </w:r>
            <w:r w:rsidRPr="007C30B9">
              <w:rPr>
                <w:sz w:val="22"/>
                <w:szCs w:val="22"/>
                <w:lang w:val="pt-BR"/>
              </w:rPr>
              <w:t>s e produtos</w:t>
            </w:r>
            <w:r>
              <w:rPr>
                <w:sz w:val="22"/>
                <w:szCs w:val="22"/>
                <w:lang w:val="pt-BR"/>
              </w:rPr>
              <w:t xml:space="preserve"> de trabalho.</w:t>
            </w:r>
          </w:p>
          <w:p w:rsidR="00944816" w:rsidRPr="007C30B9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7C30B9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</w:t>
            </w:r>
            <w:r w:rsidR="004E5B3C"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4E5B3C">
              <w:rPr>
                <w:snapToGrid/>
                <w:sz w:val="22"/>
                <w:szCs w:val="22"/>
                <w:lang w:val="pt-BR" w:eastAsia="pt-BR"/>
              </w:rPr>
              <w:t xml:space="preserve"> 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r w:rsidR="004E5B3C"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D72FF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944816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lastRenderedPageBreak/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D4012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D40124" w:rsidP="00D40124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foi encontrado o documento de rastreabilidade entre requisitos e produtos de trabalho</w:t>
            </w:r>
          </w:p>
        </w:tc>
        <w:tc>
          <w:tcPr>
            <w:tcW w:w="3580" w:type="dxa"/>
          </w:tcPr>
          <w:p w:rsidR="00944816" w:rsidRPr="00A62083" w:rsidRDefault="00D40124" w:rsidP="00D40124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Notificação do engenheiro de requisitos. </w:t>
            </w:r>
            <w:bookmarkStart w:id="0" w:name="_GoBack"/>
            <w:bookmarkEnd w:id="0"/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40124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DB" w:rsidRDefault="00A206DB" w:rsidP="00A4243C">
      <w:pPr>
        <w:spacing w:line="240" w:lineRule="auto"/>
      </w:pPr>
      <w:r>
        <w:separator/>
      </w:r>
    </w:p>
  </w:endnote>
  <w:endnote w:type="continuationSeparator" w:id="0">
    <w:p w:rsidR="00A206DB" w:rsidRDefault="00A206DB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DD72FF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DA3AA8">
            <w:rPr>
              <w:rStyle w:val="PageNumber"/>
              <w:lang w:val="pt-BR"/>
            </w:rPr>
            <w:fldChar w:fldCharType="separate"/>
          </w:r>
          <w:r w:rsidR="00A206DB">
            <w:rPr>
              <w:rStyle w:val="PageNumber"/>
              <w:noProof/>
              <w:lang w:val="pt-BR"/>
            </w:rPr>
            <w:t>1</w:t>
          </w:r>
          <w:r w:rsidR="00DA3AA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A206DB" w:rsidRPr="00A206DB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DB" w:rsidRDefault="00A206DB" w:rsidP="00A4243C">
      <w:pPr>
        <w:spacing w:line="240" w:lineRule="auto"/>
      </w:pPr>
      <w:r>
        <w:separator/>
      </w:r>
    </w:p>
  </w:footnote>
  <w:footnote w:type="continuationSeparator" w:id="0">
    <w:p w:rsidR="00A206DB" w:rsidRDefault="00A206DB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8" w:rsidRDefault="006F7F68" w:rsidP="006F7F68">
    <w:pPr>
      <w:pStyle w:val="Header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76FA6"/>
    <w:rsid w:val="000823EE"/>
    <w:rsid w:val="001D255F"/>
    <w:rsid w:val="00204738"/>
    <w:rsid w:val="00327425"/>
    <w:rsid w:val="003824D6"/>
    <w:rsid w:val="004936A5"/>
    <w:rsid w:val="004E5B3C"/>
    <w:rsid w:val="005C5C43"/>
    <w:rsid w:val="006F7F68"/>
    <w:rsid w:val="00782DA9"/>
    <w:rsid w:val="00787E28"/>
    <w:rsid w:val="007C05F4"/>
    <w:rsid w:val="007C30B9"/>
    <w:rsid w:val="00816B73"/>
    <w:rsid w:val="00944816"/>
    <w:rsid w:val="009823B7"/>
    <w:rsid w:val="00A206DB"/>
    <w:rsid w:val="00A4243C"/>
    <w:rsid w:val="00AC36AA"/>
    <w:rsid w:val="00AF70DF"/>
    <w:rsid w:val="00B017DC"/>
    <w:rsid w:val="00B22F24"/>
    <w:rsid w:val="00BE35FD"/>
    <w:rsid w:val="00D25F14"/>
    <w:rsid w:val="00D40124"/>
    <w:rsid w:val="00D906FA"/>
    <w:rsid w:val="00DA3AA8"/>
    <w:rsid w:val="00DD72FF"/>
    <w:rsid w:val="00E15DA3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4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1245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5</cp:revision>
  <dcterms:created xsi:type="dcterms:W3CDTF">2013-06-23T21:27:00Z</dcterms:created>
  <dcterms:modified xsi:type="dcterms:W3CDTF">2013-06-23T21:32:00Z</dcterms:modified>
</cp:coreProperties>
</file>