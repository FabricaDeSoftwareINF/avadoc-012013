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113" w:rsidRDefault="006D0113" w:rsidP="00755A17">
      <w:pPr>
        <w:jc w:val="both"/>
        <w:rPr>
          <w:sz w:val="32"/>
        </w:rPr>
      </w:pPr>
    </w:p>
    <w:p w:rsidR="006D0113" w:rsidRDefault="006D0113" w:rsidP="00755A17">
      <w:pPr>
        <w:jc w:val="both"/>
        <w:rPr>
          <w:sz w:val="32"/>
        </w:rPr>
      </w:pPr>
    </w:p>
    <w:p w:rsidR="006D0113" w:rsidRDefault="006D0113" w:rsidP="00755A17">
      <w:pPr>
        <w:jc w:val="both"/>
        <w:rPr>
          <w:sz w:val="32"/>
        </w:rPr>
      </w:pPr>
    </w:p>
    <w:p w:rsidR="006D0113" w:rsidRDefault="006D0113" w:rsidP="00755A17">
      <w:pPr>
        <w:jc w:val="both"/>
        <w:rPr>
          <w:sz w:val="32"/>
        </w:rPr>
      </w:pPr>
    </w:p>
    <w:p w:rsidR="006D0113" w:rsidRDefault="006D0113" w:rsidP="00755A17">
      <w:pPr>
        <w:jc w:val="both"/>
        <w:rPr>
          <w:sz w:val="32"/>
        </w:rPr>
      </w:pPr>
    </w:p>
    <w:p w:rsidR="006D0113" w:rsidRDefault="006D0113" w:rsidP="00755A17">
      <w:pPr>
        <w:jc w:val="both"/>
        <w:rPr>
          <w:sz w:val="32"/>
        </w:rPr>
      </w:pPr>
    </w:p>
    <w:p w:rsidR="006D0113" w:rsidRDefault="006D0113" w:rsidP="00755A17">
      <w:pPr>
        <w:jc w:val="both"/>
        <w:rPr>
          <w:sz w:val="32"/>
        </w:rPr>
      </w:pPr>
    </w:p>
    <w:p w:rsidR="006D0113" w:rsidRDefault="006D0113" w:rsidP="00755A17">
      <w:pPr>
        <w:jc w:val="both"/>
        <w:rPr>
          <w:sz w:val="32"/>
        </w:rPr>
      </w:pPr>
    </w:p>
    <w:p w:rsidR="006D0113" w:rsidRDefault="006D0113" w:rsidP="00755A17">
      <w:pPr>
        <w:jc w:val="both"/>
        <w:rPr>
          <w:sz w:val="32"/>
        </w:rPr>
      </w:pPr>
    </w:p>
    <w:p w:rsidR="006D0113" w:rsidRPr="00DE76B0" w:rsidRDefault="006D0113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DICIONÁRIO da ESTRUTURA ANALÍTICA DO PROJETO</w:t>
      </w:r>
    </w:p>
    <w:p w:rsidR="006D0113" w:rsidRPr="00DE76B0" w:rsidRDefault="006D0113" w:rsidP="00755A17">
      <w:pPr>
        <w:pStyle w:val="Title"/>
        <w:rPr>
          <w:color w:val="000000"/>
          <w:sz w:val="32"/>
        </w:rPr>
      </w:pPr>
      <w:r w:rsidRPr="00DE76B0">
        <w:rPr>
          <w:color w:val="000000"/>
          <w:sz w:val="32"/>
        </w:rPr>
        <w:t>Sistema de Avaliação do Docente – SAD</w:t>
      </w:r>
    </w:p>
    <w:p w:rsidR="006D0113" w:rsidRPr="00DE76B0" w:rsidRDefault="006D0113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Versão 0.2</w:t>
      </w: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center"/>
      </w:pPr>
    </w:p>
    <w:p w:rsidR="006D0113" w:rsidRPr="00755A17" w:rsidRDefault="006D0113" w:rsidP="00755A17">
      <w:pPr>
        <w:jc w:val="center"/>
        <w:rPr>
          <w:b/>
        </w:rPr>
      </w:pPr>
      <w:r>
        <w:rPr>
          <w:b/>
        </w:rPr>
        <w:t xml:space="preserve">Goiânia, 16 de julho </w:t>
      </w:r>
      <w:r w:rsidRPr="00755A17">
        <w:rPr>
          <w:b/>
        </w:rPr>
        <w:t>de 2013</w:t>
      </w:r>
    </w:p>
    <w:p w:rsidR="006D0113" w:rsidRPr="00755A17" w:rsidRDefault="006D0113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t>Histórico de revisões</w:t>
      </w:r>
    </w:p>
    <w:p w:rsidR="006D0113" w:rsidRPr="00692DF8" w:rsidRDefault="006D0113" w:rsidP="00755A17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35"/>
        <w:gridCol w:w="911"/>
        <w:gridCol w:w="5424"/>
        <w:gridCol w:w="2184"/>
      </w:tblGrid>
      <w:tr w:rsidR="006D0113" w:rsidRPr="0095193E" w:rsidTr="0095193E">
        <w:trPr>
          <w:trHeight w:val="256"/>
          <w:jc w:val="center"/>
        </w:trPr>
        <w:tc>
          <w:tcPr>
            <w:tcW w:w="1335" w:type="dxa"/>
          </w:tcPr>
          <w:p w:rsidR="006D0113" w:rsidRPr="0095193E" w:rsidRDefault="006D0113" w:rsidP="0095193E">
            <w:pPr>
              <w:spacing w:after="0" w:line="240" w:lineRule="auto"/>
              <w:jc w:val="center"/>
            </w:pPr>
            <w:r w:rsidRPr="0095193E">
              <w:t>Data</w:t>
            </w:r>
          </w:p>
        </w:tc>
        <w:tc>
          <w:tcPr>
            <w:tcW w:w="911" w:type="dxa"/>
          </w:tcPr>
          <w:p w:rsidR="006D0113" w:rsidRPr="0095193E" w:rsidRDefault="006D0113" w:rsidP="0095193E">
            <w:pPr>
              <w:spacing w:after="0" w:line="240" w:lineRule="auto"/>
              <w:jc w:val="center"/>
            </w:pPr>
            <w:r w:rsidRPr="0095193E">
              <w:t>Versão</w:t>
            </w:r>
          </w:p>
        </w:tc>
        <w:tc>
          <w:tcPr>
            <w:tcW w:w="5424" w:type="dxa"/>
          </w:tcPr>
          <w:p w:rsidR="006D0113" w:rsidRPr="0095193E" w:rsidRDefault="006D0113" w:rsidP="0095193E">
            <w:pPr>
              <w:spacing w:after="0" w:line="240" w:lineRule="auto"/>
              <w:jc w:val="center"/>
            </w:pPr>
            <w:r w:rsidRPr="0095193E">
              <w:t>Descrição</w:t>
            </w:r>
          </w:p>
        </w:tc>
        <w:tc>
          <w:tcPr>
            <w:tcW w:w="2184" w:type="dxa"/>
          </w:tcPr>
          <w:p w:rsidR="006D0113" w:rsidRPr="0095193E" w:rsidRDefault="006D0113" w:rsidP="0095193E">
            <w:pPr>
              <w:spacing w:after="0" w:line="240" w:lineRule="auto"/>
              <w:jc w:val="center"/>
            </w:pPr>
            <w:r w:rsidRPr="0095193E">
              <w:t>Autor</w:t>
            </w:r>
          </w:p>
        </w:tc>
      </w:tr>
      <w:tr w:rsidR="006D0113" w:rsidRPr="0095193E" w:rsidTr="0095193E">
        <w:trPr>
          <w:trHeight w:val="257"/>
          <w:jc w:val="center"/>
        </w:trPr>
        <w:tc>
          <w:tcPr>
            <w:tcW w:w="1335" w:type="dxa"/>
            <w:vAlign w:val="center"/>
          </w:tcPr>
          <w:p w:rsidR="006D0113" w:rsidRPr="0095193E" w:rsidRDefault="006D0113" w:rsidP="00CC34E1">
            <w:pPr>
              <w:spacing w:after="0" w:line="240" w:lineRule="auto"/>
              <w:jc w:val="center"/>
            </w:pPr>
            <w:r w:rsidRPr="0095193E">
              <w:t>15/07/2013</w:t>
            </w:r>
          </w:p>
        </w:tc>
        <w:tc>
          <w:tcPr>
            <w:tcW w:w="911" w:type="dxa"/>
            <w:vAlign w:val="center"/>
          </w:tcPr>
          <w:p w:rsidR="006D0113" w:rsidRPr="0095193E" w:rsidRDefault="006D0113" w:rsidP="00CC34E1">
            <w:pPr>
              <w:spacing w:after="0" w:line="240" w:lineRule="auto"/>
              <w:jc w:val="center"/>
            </w:pPr>
            <w:r w:rsidRPr="0095193E">
              <w:t>0.1</w:t>
            </w:r>
          </w:p>
        </w:tc>
        <w:tc>
          <w:tcPr>
            <w:tcW w:w="5424" w:type="dxa"/>
            <w:vAlign w:val="center"/>
          </w:tcPr>
          <w:p w:rsidR="006D0113" w:rsidRPr="0095193E" w:rsidRDefault="006D0113" w:rsidP="00CC34E1">
            <w:pPr>
              <w:spacing w:after="0" w:line="240" w:lineRule="auto"/>
              <w:jc w:val="center"/>
            </w:pPr>
            <w:r w:rsidRPr="0095193E">
              <w:t>Formalizando a EAP do projeto</w:t>
            </w:r>
          </w:p>
        </w:tc>
        <w:tc>
          <w:tcPr>
            <w:tcW w:w="2184" w:type="dxa"/>
            <w:vAlign w:val="center"/>
          </w:tcPr>
          <w:p w:rsidR="006D0113" w:rsidRPr="0095193E" w:rsidRDefault="006D0113" w:rsidP="00CC34E1">
            <w:pPr>
              <w:spacing w:after="0" w:line="240" w:lineRule="auto"/>
              <w:jc w:val="center"/>
            </w:pPr>
            <w:r w:rsidRPr="0095193E">
              <w:t>Rhaissa Nogueira</w:t>
            </w:r>
          </w:p>
        </w:tc>
      </w:tr>
      <w:tr w:rsidR="006D0113" w:rsidRPr="0095193E" w:rsidTr="00EA1876">
        <w:trPr>
          <w:trHeight w:val="257"/>
          <w:jc w:val="center"/>
        </w:trPr>
        <w:tc>
          <w:tcPr>
            <w:tcW w:w="1335" w:type="dxa"/>
            <w:vAlign w:val="center"/>
          </w:tcPr>
          <w:p w:rsidR="006D0113" w:rsidRPr="0095193E" w:rsidRDefault="006D0113" w:rsidP="00CC34E1">
            <w:pPr>
              <w:spacing w:after="0" w:line="240" w:lineRule="auto"/>
              <w:jc w:val="center"/>
            </w:pPr>
            <w:r w:rsidRPr="0095193E">
              <w:t>1</w:t>
            </w:r>
            <w:r>
              <w:t>6</w:t>
            </w:r>
            <w:r w:rsidRPr="0095193E">
              <w:t>/07/2013</w:t>
            </w:r>
          </w:p>
        </w:tc>
        <w:tc>
          <w:tcPr>
            <w:tcW w:w="911" w:type="dxa"/>
            <w:vAlign w:val="center"/>
          </w:tcPr>
          <w:p w:rsidR="006D0113" w:rsidRPr="0095193E" w:rsidRDefault="006D0113" w:rsidP="00CC34E1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6D0113" w:rsidRPr="0095193E" w:rsidRDefault="006D0113" w:rsidP="00CC34E1">
            <w:pPr>
              <w:spacing w:after="0" w:line="240" w:lineRule="auto"/>
              <w:jc w:val="center"/>
            </w:pPr>
            <w:r>
              <w:t>Descrição das atividades</w:t>
            </w:r>
          </w:p>
        </w:tc>
        <w:tc>
          <w:tcPr>
            <w:tcW w:w="2184" w:type="dxa"/>
            <w:vAlign w:val="center"/>
          </w:tcPr>
          <w:p w:rsidR="006D0113" w:rsidRPr="0095193E" w:rsidRDefault="006D0113" w:rsidP="00CC34E1">
            <w:pPr>
              <w:spacing w:after="0" w:line="240" w:lineRule="auto"/>
              <w:jc w:val="center"/>
            </w:pPr>
            <w:r>
              <w:t>Raphael Rezende</w:t>
            </w:r>
          </w:p>
        </w:tc>
      </w:tr>
    </w:tbl>
    <w:p w:rsidR="006D0113" w:rsidRDefault="006D0113" w:rsidP="00755A17">
      <w:pPr>
        <w:jc w:val="both"/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D0113" w:rsidRDefault="006D0113" w:rsidP="00755A17">
      <w:pPr>
        <w:tabs>
          <w:tab w:val="left" w:pos="7157"/>
        </w:tabs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Pr="003747BF" w:rsidRDefault="006D0113" w:rsidP="00755A17">
      <w:pPr>
        <w:pStyle w:val="TOCHeading"/>
        <w:jc w:val="both"/>
        <w:rPr>
          <w:color w:val="000000"/>
        </w:rPr>
      </w:pPr>
      <w:r w:rsidRPr="003747BF">
        <w:rPr>
          <w:color w:val="000000"/>
        </w:rPr>
        <w:t>Sumário</w:t>
      </w:r>
    </w:p>
    <w:p w:rsidR="006D0113" w:rsidRDefault="006D011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1901119" w:history="1">
        <w:r w:rsidRPr="00C16B10">
          <w:rPr>
            <w:rStyle w:val="Hyperlink"/>
            <w:b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C16B10">
          <w:rPr>
            <w:rStyle w:val="Hyperlink"/>
            <w:b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_Toc361901119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113" w:rsidRDefault="006D0113">
      <w:pPr>
        <w:pStyle w:val="TOC2"/>
        <w:rPr>
          <w:rStyle w:val="Hyperlink"/>
          <w:noProof/>
        </w:rPr>
      </w:pPr>
      <w:hyperlink w:anchor="_Toc361901120" w:history="1">
        <w:r w:rsidRPr="00C16B10">
          <w:rPr>
            <w:rStyle w:val="Hyperlink"/>
            <w:b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C16B10">
          <w:rPr>
            <w:rStyle w:val="Hyperlink"/>
            <w:b/>
            <w:noProof/>
          </w:rPr>
          <w:t>Estrutura Analítica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_Toc361901120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113" w:rsidRPr="00EA1876" w:rsidRDefault="006D0113" w:rsidP="00EA1876"/>
    <w:p w:rsidR="006D0113" w:rsidRDefault="006D0113" w:rsidP="00800EB8">
      <w:pPr>
        <w:jc w:val="both"/>
      </w:pPr>
      <w:r>
        <w:fldChar w:fldCharType="end"/>
      </w: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Default="006D0113" w:rsidP="00755A17">
      <w:pPr>
        <w:jc w:val="both"/>
      </w:pPr>
    </w:p>
    <w:p w:rsidR="006D0113" w:rsidRPr="00FC4DE4" w:rsidRDefault="006D011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0" w:name="_Toc361901119"/>
      <w:r>
        <w:rPr>
          <w:b/>
        </w:rPr>
        <w:t>Objetivo</w:t>
      </w:r>
      <w:bookmarkEnd w:id="0"/>
    </w:p>
    <w:p w:rsidR="006D0113" w:rsidRDefault="006D0113" w:rsidP="008917C5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objetivo de uma EAP é identificar elementos terminais (os produtos, serviços e resultados a serem feitos em um projeto). Assim, a EAP serve como base para a maior parte 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917C5">
        <w:rPr>
          <w:rFonts w:ascii="Arial" w:hAnsi="Arial" w:cs="Arial"/>
          <w:color w:val="000000"/>
          <w:sz w:val="20"/>
          <w:szCs w:val="20"/>
        </w:rPr>
        <w:t>planejamento de projeto</w:t>
      </w:r>
      <w:r>
        <w:rPr>
          <w:rFonts w:ascii="Arial" w:hAnsi="Arial" w:cs="Arial"/>
          <w:color w:val="000000"/>
          <w:sz w:val="20"/>
          <w:szCs w:val="20"/>
        </w:rPr>
        <w:t>. A ferramenta primária para descrever o escopo do projeto (trabalho) é a estrutura analítica do projeto (EAP).</w:t>
      </w:r>
    </w:p>
    <w:p w:rsidR="006D0113" w:rsidRPr="00FC4DE4" w:rsidRDefault="006D011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61901120"/>
      <w:r w:rsidRPr="00FC4DE4">
        <w:rPr>
          <w:b/>
        </w:rPr>
        <w:t>Es</w:t>
      </w:r>
      <w:r>
        <w:rPr>
          <w:b/>
        </w:rPr>
        <w:t>trutura Analítica do Projeto</w:t>
      </w:r>
      <w:bookmarkEnd w:id="1"/>
    </w:p>
    <w:p w:rsidR="006D0113" w:rsidRDefault="006D0113" w:rsidP="00755A17"/>
    <w:p w:rsidR="006D0113" w:rsidRDefault="006D0113" w:rsidP="00755A17">
      <w:pPr>
        <w:jc w:val="both"/>
      </w:pPr>
      <w:r w:rsidRPr="001B7222"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74pt;height:321pt;visibility:visible">
            <v:imagedata r:id="rId7" o:title=""/>
          </v:shape>
        </w:pict>
      </w:r>
    </w:p>
    <w:p w:rsidR="006D0113" w:rsidRDefault="006D0113" w:rsidP="00EA1876">
      <w:pPr>
        <w:pStyle w:val="ListParagraph"/>
        <w:numPr>
          <w:ilvl w:val="0"/>
          <w:numId w:val="1"/>
        </w:numPr>
        <w:jc w:val="both"/>
        <w:rPr>
          <w:rFonts w:ascii="Calibri Light" w:hAnsi="Calibri Light"/>
          <w:b/>
          <w:sz w:val="32"/>
          <w:szCs w:val="32"/>
        </w:rPr>
      </w:pPr>
      <w:r w:rsidRPr="008917C5">
        <w:rPr>
          <w:rFonts w:ascii="Calibri Light" w:hAnsi="Calibri Light"/>
          <w:b/>
          <w:sz w:val="32"/>
          <w:szCs w:val="32"/>
        </w:rPr>
        <w:t>Dicionário da EAP</w:t>
      </w:r>
    </w:p>
    <w:tbl>
      <w:tblPr>
        <w:tblW w:w="985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4092"/>
        <w:gridCol w:w="2100"/>
        <w:gridCol w:w="3663"/>
      </w:tblGrid>
      <w:tr w:rsidR="006D0113" w:rsidTr="00236B8A">
        <w:trPr>
          <w:trHeight w:val="225"/>
          <w:tblCellSpacing w:w="0" w:type="dxa"/>
        </w:trPr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113" w:rsidRDefault="006D0113">
            <w:pPr>
              <w:pStyle w:val="western"/>
            </w:pPr>
            <w:r>
              <w:rPr>
                <w:b/>
                <w:bCs/>
              </w:rPr>
              <w:t>Nome do Pacote de Trabalho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113" w:rsidRDefault="006D0113">
            <w:pPr>
              <w:pStyle w:val="western"/>
            </w:pPr>
            <w:r>
              <w:rPr>
                <w:b/>
                <w:bCs/>
              </w:rPr>
              <w:t>Data da atualização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113" w:rsidRDefault="006D0113">
            <w:pPr>
              <w:pStyle w:val="western"/>
            </w:pPr>
            <w:r>
              <w:rPr>
                <w:b/>
                <w:bCs/>
              </w:rPr>
              <w:t>Organização/Pessoa Responsável</w:t>
            </w:r>
          </w:p>
        </w:tc>
      </w:tr>
      <w:tr w:rsidR="006D0113" w:rsidTr="00236B8A">
        <w:trPr>
          <w:tblCellSpacing w:w="0" w:type="dxa"/>
        </w:trPr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0113" w:rsidRDefault="006D0113">
            <w:pPr>
              <w:pStyle w:val="western"/>
            </w:pPr>
            <w:r>
              <w:rPr>
                <w:b/>
                <w:bCs/>
                <w:sz w:val="24"/>
                <w:szCs w:val="24"/>
              </w:rPr>
              <w:t>Definir Plano de Gerência do Projeto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0113" w:rsidRDefault="006D0113">
            <w:pPr>
              <w:pStyle w:val="western"/>
            </w:pPr>
            <w:r>
              <w:t>12/06/13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113" w:rsidRDefault="006D0113">
            <w:pPr>
              <w:pStyle w:val="western"/>
            </w:pPr>
            <w:r>
              <w:t>Rhaissa Nogueira</w:t>
            </w:r>
          </w:p>
        </w:tc>
      </w:tr>
      <w:tr w:rsidR="006D0113" w:rsidTr="00236B8A">
        <w:trPr>
          <w:tblCellSpacing w:w="0" w:type="dxa"/>
        </w:trPr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113" w:rsidRDefault="006D0113">
            <w:pPr>
              <w:pStyle w:val="western"/>
            </w:pPr>
            <w:r>
              <w:rPr>
                <w:b/>
                <w:bCs/>
              </w:rPr>
              <w:t>Descrição do pacote de trabalho</w:t>
            </w:r>
          </w:p>
        </w:tc>
      </w:tr>
      <w:tr w:rsidR="006D0113" w:rsidTr="00236B8A">
        <w:trPr>
          <w:tblCellSpacing w:w="0" w:type="dxa"/>
        </w:trPr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0113" w:rsidRDefault="006D0113">
            <w:pPr>
              <w:pStyle w:val="western"/>
            </w:pPr>
            <w:r>
              <w:t>Definir as diretrizes que o projeto deve seguir. Aderindo ao MPS. BR Nível F.</w:t>
            </w:r>
          </w:p>
        </w:tc>
      </w:tr>
      <w:tr w:rsidR="006D0113" w:rsidTr="00236B8A">
        <w:trPr>
          <w:tblCellSpacing w:w="0" w:type="dxa"/>
        </w:trPr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113" w:rsidRDefault="006D0113">
            <w:pPr>
              <w:pStyle w:val="western"/>
            </w:pPr>
            <w:r>
              <w:rPr>
                <w:b/>
                <w:bCs/>
              </w:rPr>
              <w:t>Trabalho envolvido</w:t>
            </w:r>
          </w:p>
        </w:tc>
      </w:tr>
      <w:tr w:rsidR="006D0113" w:rsidTr="00236B8A">
        <w:trPr>
          <w:tblCellSpacing w:w="0" w:type="dxa"/>
        </w:trPr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0113" w:rsidRDefault="006D0113" w:rsidP="00236B8A">
            <w:pPr>
              <w:pStyle w:val="western"/>
              <w:spacing w:after="240"/>
            </w:pPr>
            <w:r>
              <w:t>Desenvolver todos os planos cabíveis da gerência de projetos</w:t>
            </w:r>
          </w:p>
        </w:tc>
      </w:tr>
      <w:tr w:rsidR="006D0113" w:rsidTr="00236B8A">
        <w:trPr>
          <w:tblCellSpacing w:w="0" w:type="dxa"/>
        </w:trPr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113" w:rsidRDefault="006D0113">
            <w:pPr>
              <w:pStyle w:val="western"/>
            </w:pPr>
            <w:r>
              <w:rPr>
                <w:b/>
                <w:bCs/>
              </w:rPr>
              <w:t>Critérios de aceitação</w:t>
            </w:r>
          </w:p>
        </w:tc>
      </w:tr>
      <w:tr w:rsidR="006D0113" w:rsidTr="00236B8A">
        <w:trPr>
          <w:tblCellSpacing w:w="0" w:type="dxa"/>
        </w:trPr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0113" w:rsidRDefault="006D0113">
            <w:pPr>
              <w:pStyle w:val="western"/>
              <w:spacing w:after="198"/>
            </w:pPr>
            <w:r>
              <w:t>Planos definidos e validados.</w:t>
            </w:r>
          </w:p>
          <w:p w:rsidR="006D0113" w:rsidRDefault="006D0113">
            <w:pPr>
              <w:pStyle w:val="western"/>
            </w:pP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0855EC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0855EC">
        <w:tc>
          <w:tcPr>
            <w:tcW w:w="1925" w:type="pct"/>
          </w:tcPr>
          <w:p w:rsidR="006D0113" w:rsidRPr="0095193E" w:rsidRDefault="006D0113" w:rsidP="000855EC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Gerir Reuniões</w:t>
            </w:r>
          </w:p>
        </w:tc>
        <w:tc>
          <w:tcPr>
            <w:tcW w:w="1364" w:type="pct"/>
          </w:tcPr>
          <w:p w:rsidR="006D0113" w:rsidRPr="00236B8A" w:rsidRDefault="006D0113" w:rsidP="00236B8A">
            <w:pPr>
              <w:pStyle w:val="western"/>
              <w:spacing w:after="198"/>
            </w:pPr>
            <w:r>
              <w:t>11/07/13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0855EC">
            <w:r>
              <w:t>Rhaissa Nogueira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236B8A" w:rsidRDefault="006D0113" w:rsidP="00236B8A">
            <w:pPr>
              <w:pStyle w:val="western"/>
              <w:spacing w:after="198"/>
            </w:pPr>
            <w:r>
              <w:t>Convocar e gerenciar as reuniões com o grupo.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236B8A" w:rsidRDefault="006D0113" w:rsidP="00236B8A">
            <w:pPr>
              <w:pStyle w:val="western"/>
              <w:spacing w:after="198"/>
            </w:pPr>
            <w:r>
              <w:t>Todos os participantes do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Reuniões realizadas com sucesso, assim garantindo que a comunicação do projeto ocorra, mantendo todos os participantes do projeto informado.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0855EC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0855EC">
        <w:tc>
          <w:tcPr>
            <w:tcW w:w="1925" w:type="pct"/>
          </w:tcPr>
          <w:p w:rsidR="006D0113" w:rsidRPr="0095193E" w:rsidRDefault="006D0113" w:rsidP="000855EC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Gerenciar Riscos</w:t>
            </w:r>
          </w:p>
        </w:tc>
        <w:tc>
          <w:tcPr>
            <w:tcW w:w="1364" w:type="pct"/>
          </w:tcPr>
          <w:p w:rsidR="006D0113" w:rsidRPr="000F0C77" w:rsidRDefault="006D0113" w:rsidP="000F0C77">
            <w:pPr>
              <w:pStyle w:val="western"/>
            </w:pPr>
            <w:r>
              <w:t>27/06/13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0F0C77">
            <w:pPr>
              <w:pStyle w:val="western"/>
            </w:pPr>
            <w:r>
              <w:t>Rhaissa Nogueira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Identificar os riscos e tomar ações para mitigá-los.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t>Custo do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Definir plano de riscos, identificá-los e executar as ações.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0855EC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0855EC">
        <w:tc>
          <w:tcPr>
            <w:tcW w:w="1925" w:type="pct"/>
          </w:tcPr>
          <w:p w:rsidR="006D0113" w:rsidRPr="0095193E" w:rsidRDefault="006D0113" w:rsidP="000855EC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Gerir cronograma</w:t>
            </w:r>
          </w:p>
        </w:tc>
        <w:tc>
          <w:tcPr>
            <w:tcW w:w="1364" w:type="pct"/>
          </w:tcPr>
          <w:p w:rsidR="006D0113" w:rsidRPr="0095193E" w:rsidRDefault="006D0113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6D0113" w:rsidRPr="0095193E" w:rsidRDefault="006D0113" w:rsidP="000855EC"/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Gerenciar as atividades dos integrantes do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t>Todos os participantes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Tarefas atribuídas aos participantes do projeto.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0855EC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0855EC">
        <w:tc>
          <w:tcPr>
            <w:tcW w:w="1925" w:type="pct"/>
          </w:tcPr>
          <w:p w:rsidR="006D0113" w:rsidRPr="0095193E" w:rsidRDefault="006D0113" w:rsidP="000855EC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Termo de Abertura</w:t>
            </w:r>
          </w:p>
        </w:tc>
        <w:tc>
          <w:tcPr>
            <w:tcW w:w="1364" w:type="pct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27/06/13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0F0C77">
            <w:pPr>
              <w:pStyle w:val="western"/>
              <w:spacing w:after="198"/>
            </w:pPr>
            <w:r>
              <w:t>Rhaíssa Nogueira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O presente documento visa descrever o Termo de Abertura do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rPr>
                <w:rFonts w:cs="Arial"/>
              </w:rPr>
              <w:t>Analisar todo 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rPr>
                <w:rFonts w:cs="Arial"/>
              </w:rPr>
              <w:t>Termo de abertura finalizado e validado.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0855EC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0855EC">
        <w:tc>
          <w:tcPr>
            <w:tcW w:w="1925" w:type="pct"/>
          </w:tcPr>
          <w:p w:rsidR="006D0113" w:rsidRPr="0095193E" w:rsidRDefault="006D0113" w:rsidP="000855EC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Monitorar o projeto</w:t>
            </w:r>
          </w:p>
        </w:tc>
        <w:tc>
          <w:tcPr>
            <w:tcW w:w="1364" w:type="pct"/>
          </w:tcPr>
          <w:p w:rsidR="006D0113" w:rsidRPr="0095193E" w:rsidRDefault="006D0113" w:rsidP="000F0C77">
            <w:pPr>
              <w:rPr>
                <w:rFonts w:cs="Arial"/>
              </w:rPr>
            </w:pPr>
            <w:r>
              <w:rPr>
                <w:rFonts w:cs="Arial"/>
              </w:rPr>
              <w:t>16/07/2013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0855EC">
            <w:r>
              <w:t>Rhaissa Nogueira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Monitorar todas as atividades desempenhadas no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Todos os participantes.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t>Relatórios individuais concluídos.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0855EC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0855EC">
        <w:tc>
          <w:tcPr>
            <w:tcW w:w="1925" w:type="pct"/>
          </w:tcPr>
          <w:p w:rsidR="006D0113" w:rsidRPr="0095193E" w:rsidRDefault="006D0113" w:rsidP="000855EC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Definir escopo</w:t>
            </w:r>
          </w:p>
        </w:tc>
        <w:tc>
          <w:tcPr>
            <w:tcW w:w="1364" w:type="pct"/>
          </w:tcPr>
          <w:p w:rsidR="006D0113" w:rsidRPr="0095193E" w:rsidRDefault="006D0113" w:rsidP="000855EC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6D0113" w:rsidRPr="0095193E" w:rsidRDefault="006D0113" w:rsidP="000855EC"/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Definir a visão do projeto e descrevê-lo.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rPr>
                <w:rFonts w:cs="Arial"/>
              </w:rPr>
              <w:t>Todo 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rPr>
                <w:rFonts w:cs="Arial"/>
              </w:rPr>
              <w:t>Escopo definido.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0855EC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0855EC">
        <w:tc>
          <w:tcPr>
            <w:tcW w:w="1925" w:type="pct"/>
          </w:tcPr>
          <w:p w:rsidR="006D0113" w:rsidRPr="0095193E" w:rsidRDefault="006D0113" w:rsidP="000855EC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Realizar entregas</w:t>
            </w:r>
          </w:p>
        </w:tc>
        <w:tc>
          <w:tcPr>
            <w:tcW w:w="1364" w:type="pct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rPr>
                <w:rFonts w:cs="Arial"/>
              </w:rPr>
              <w:t>09/07/2013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0855EC">
            <w:r>
              <w:t>Raphael Rezende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0F0C77" w:rsidRDefault="006D0113" w:rsidP="000F0C77">
            <w:pPr>
              <w:pStyle w:val="western"/>
              <w:spacing w:after="198"/>
            </w:pPr>
            <w:r>
              <w:t>Realizar as entregas para os professores do que foi pedido pelo mesmo.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t>Todos os entregáveis do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t>As entregas serem efetuadas.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2121"/>
        <w:gridCol w:w="3372"/>
      </w:tblGrid>
      <w:tr w:rsidR="006D0113" w:rsidRPr="0095193E" w:rsidTr="00A91FEB">
        <w:trPr>
          <w:trHeight w:val="432"/>
        </w:trPr>
        <w:tc>
          <w:tcPr>
            <w:tcW w:w="2213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076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A91FEB">
        <w:tc>
          <w:tcPr>
            <w:tcW w:w="2213" w:type="pct"/>
          </w:tcPr>
          <w:p w:rsidR="006D0113" w:rsidRPr="0095193E" w:rsidRDefault="006D0113" w:rsidP="000855EC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Definir plano de gerência da qualidade</w:t>
            </w:r>
          </w:p>
        </w:tc>
        <w:tc>
          <w:tcPr>
            <w:tcW w:w="1076" w:type="pct"/>
          </w:tcPr>
          <w:p w:rsidR="006D0113" w:rsidRPr="00591FEA" w:rsidRDefault="006D0113" w:rsidP="00591FEA">
            <w:pPr>
              <w:pStyle w:val="western"/>
              <w:spacing w:after="198"/>
            </w:pPr>
            <w:r>
              <w:t>23/06/13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591FEA">
            <w:pPr>
              <w:pStyle w:val="western"/>
              <w:spacing w:after="198"/>
            </w:pPr>
            <w:r>
              <w:t>Rafael Yure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Definir o plano de gerência da qualidade e todas as formas para a garantia.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Artefatos do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Plano de gerência de qualidade definido.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0855EC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0855EC">
        <w:tc>
          <w:tcPr>
            <w:tcW w:w="1925" w:type="pct"/>
          </w:tcPr>
          <w:p w:rsidR="006D0113" w:rsidRPr="0095193E" w:rsidRDefault="006D0113" w:rsidP="000855EC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Monitorar aderência ao MPS.Br</w:t>
            </w:r>
          </w:p>
        </w:tc>
        <w:tc>
          <w:tcPr>
            <w:tcW w:w="1364" w:type="pct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23/06/13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316B43">
            <w:pPr>
              <w:pStyle w:val="western"/>
              <w:spacing w:after="198"/>
            </w:pPr>
            <w:r>
              <w:t>Rafael Yure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t>Preencher a planilha do MPS.Br ligando os resultados esperados aos artefatos.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t>Artefatos do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Planilha do MPS.Br preenchida.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CC34E1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CC34E1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CC34E1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CC34E1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CC34E1">
        <w:tc>
          <w:tcPr>
            <w:tcW w:w="1925" w:type="pct"/>
          </w:tcPr>
          <w:p w:rsidR="006D0113" w:rsidRPr="0095193E" w:rsidRDefault="006D0113" w:rsidP="00CC34E1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Definir PGC</w:t>
            </w:r>
          </w:p>
        </w:tc>
        <w:tc>
          <w:tcPr>
            <w:tcW w:w="1364" w:type="pct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15/07/13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316B43">
            <w:pPr>
              <w:pStyle w:val="western"/>
              <w:spacing w:after="198"/>
            </w:pPr>
            <w:r>
              <w:t>Vinícius Dantas</w:t>
            </w:r>
          </w:p>
        </w:tc>
      </w:tr>
      <w:tr w:rsidR="006D0113" w:rsidRPr="0095193E" w:rsidTr="00CC34E1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CC34E1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CC34E1">
        <w:tc>
          <w:tcPr>
            <w:tcW w:w="5000" w:type="pct"/>
            <w:gridSpan w:val="3"/>
          </w:tcPr>
          <w:p w:rsidR="006D0113" w:rsidRPr="0095193E" w:rsidRDefault="006D0113" w:rsidP="00CC34E1">
            <w:pPr>
              <w:rPr>
                <w:rFonts w:cs="Arial"/>
              </w:rPr>
            </w:pPr>
            <w:r>
              <w:t>Definir o plano de gerência de configuração.</w:t>
            </w:r>
          </w:p>
        </w:tc>
      </w:tr>
      <w:tr w:rsidR="006D0113" w:rsidRPr="0095193E" w:rsidTr="00CC34E1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CC34E1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CC34E1">
        <w:tc>
          <w:tcPr>
            <w:tcW w:w="5000" w:type="pct"/>
            <w:gridSpan w:val="3"/>
          </w:tcPr>
          <w:p w:rsidR="006D0113" w:rsidRPr="0095193E" w:rsidRDefault="006D0113" w:rsidP="00CC34E1">
            <w:pPr>
              <w:rPr>
                <w:rFonts w:cs="Arial"/>
              </w:rPr>
            </w:pPr>
            <w:r>
              <w:t>Todos os artefatos gerados.</w:t>
            </w:r>
          </w:p>
        </w:tc>
      </w:tr>
      <w:tr w:rsidR="006D0113" w:rsidRPr="0095193E" w:rsidTr="00CC34E1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CC34E1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CC34E1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Plano de gerência de configuração definido.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0855EC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0855EC">
        <w:tc>
          <w:tcPr>
            <w:tcW w:w="1925" w:type="pct"/>
          </w:tcPr>
          <w:p w:rsidR="006D0113" w:rsidRPr="0095193E" w:rsidRDefault="006D0113" w:rsidP="000855EC">
            <w:pPr>
              <w:rPr>
                <w:rFonts w:cs="Arial"/>
                <w:b/>
                <w:sz w:val="24"/>
                <w:szCs w:val="24"/>
              </w:rPr>
            </w:pPr>
            <w:r w:rsidRPr="0095193E">
              <w:rPr>
                <w:rFonts w:cs="Arial"/>
                <w:b/>
                <w:sz w:val="24"/>
                <w:szCs w:val="24"/>
              </w:rPr>
              <w:t>Monitorar a configuração</w:t>
            </w:r>
          </w:p>
        </w:tc>
        <w:tc>
          <w:tcPr>
            <w:tcW w:w="1364" w:type="pct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13/06/13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316B43">
            <w:pPr>
              <w:pStyle w:val="western"/>
            </w:pPr>
            <w:r>
              <w:t>Vinícius Dantas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Descrever todos os itens de configuração do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t>Todos os itens de configuração.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Lista com os itens de configuração.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0855EC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0855EC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0855EC">
        <w:tc>
          <w:tcPr>
            <w:tcW w:w="1925" w:type="pct"/>
          </w:tcPr>
          <w:p w:rsidR="006D0113" w:rsidRDefault="006D0113">
            <w:pPr>
              <w:pStyle w:val="western"/>
            </w:pPr>
            <w:r>
              <w:rPr>
                <w:b/>
                <w:bCs/>
                <w:sz w:val="24"/>
                <w:szCs w:val="24"/>
              </w:rPr>
              <w:t>Elicitar requisitos</w:t>
            </w:r>
          </w:p>
        </w:tc>
        <w:tc>
          <w:tcPr>
            <w:tcW w:w="1364" w:type="pct"/>
          </w:tcPr>
          <w:p w:rsidR="006D0113" w:rsidRDefault="006D0113">
            <w:pPr>
              <w:pStyle w:val="western"/>
            </w:pPr>
            <w:r>
              <w:t>23/06/13</w:t>
            </w:r>
          </w:p>
        </w:tc>
        <w:tc>
          <w:tcPr>
            <w:tcW w:w="1711" w:type="pct"/>
            <w:vAlign w:val="center"/>
          </w:tcPr>
          <w:p w:rsidR="006D0113" w:rsidRDefault="006D0113">
            <w:pPr>
              <w:pStyle w:val="western"/>
            </w:pPr>
            <w:r>
              <w:t>Rogério Tristão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Elucidar os requisitos do sistema com os fornecedores.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95193E" w:rsidRDefault="006D0113" w:rsidP="000855EC">
            <w:pPr>
              <w:rPr>
                <w:rFonts w:cs="Arial"/>
              </w:rPr>
            </w:pPr>
            <w:r>
              <w:t>Artefatos técnicos do projeto.</w:t>
            </w:r>
          </w:p>
        </w:tc>
      </w:tr>
      <w:tr w:rsidR="006D0113" w:rsidRPr="0095193E" w:rsidTr="000855EC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0855EC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0855EC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EOR do sistema definido.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D10EE0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D10EE0">
        <w:tc>
          <w:tcPr>
            <w:tcW w:w="1925" w:type="pct"/>
          </w:tcPr>
          <w:p w:rsidR="006D0113" w:rsidRDefault="006D0113">
            <w:pPr>
              <w:pStyle w:val="western"/>
            </w:pPr>
            <w:r>
              <w:rPr>
                <w:b/>
                <w:bCs/>
                <w:sz w:val="24"/>
                <w:szCs w:val="24"/>
              </w:rPr>
              <w:t>Definir requisitos funcionais</w:t>
            </w:r>
          </w:p>
        </w:tc>
        <w:tc>
          <w:tcPr>
            <w:tcW w:w="1364" w:type="pct"/>
          </w:tcPr>
          <w:p w:rsidR="006D0113" w:rsidRDefault="006D0113">
            <w:pPr>
              <w:pStyle w:val="western"/>
            </w:pPr>
            <w:r>
              <w:t>23/06/13</w:t>
            </w:r>
          </w:p>
        </w:tc>
        <w:tc>
          <w:tcPr>
            <w:tcW w:w="1711" w:type="pct"/>
            <w:vAlign w:val="center"/>
          </w:tcPr>
          <w:p w:rsidR="006D0113" w:rsidRDefault="006D0113">
            <w:pPr>
              <w:pStyle w:val="western"/>
            </w:pPr>
            <w:r>
              <w:t>Rogério Tristão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Definir e descrever os requisitos funcionais do sistema.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Desenvolvimento das funcionalidades do sistema.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316B43" w:rsidRDefault="006D0113" w:rsidP="00316B43">
            <w:pPr>
              <w:pStyle w:val="western"/>
              <w:spacing w:after="198"/>
            </w:pPr>
            <w:r>
              <w:t>Requisitos estarem de acordo com os critérios de aceitação do documento ARF.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D10EE0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D10EE0">
        <w:tc>
          <w:tcPr>
            <w:tcW w:w="1925" w:type="pct"/>
          </w:tcPr>
          <w:p w:rsidR="006D0113" w:rsidRDefault="006D0113">
            <w:pPr>
              <w:pStyle w:val="western"/>
            </w:pPr>
            <w:r>
              <w:rPr>
                <w:b/>
                <w:bCs/>
                <w:sz w:val="24"/>
                <w:szCs w:val="24"/>
              </w:rPr>
              <w:t>Definir requisitos não funcionais</w:t>
            </w:r>
          </w:p>
        </w:tc>
        <w:tc>
          <w:tcPr>
            <w:tcW w:w="1364" w:type="pct"/>
          </w:tcPr>
          <w:p w:rsidR="006D0113" w:rsidRDefault="006D0113">
            <w:pPr>
              <w:pStyle w:val="western"/>
            </w:pPr>
            <w:r>
              <w:t>23/06/13</w:t>
            </w:r>
          </w:p>
        </w:tc>
        <w:tc>
          <w:tcPr>
            <w:tcW w:w="1711" w:type="pct"/>
            <w:vAlign w:val="center"/>
          </w:tcPr>
          <w:p w:rsidR="006D0113" w:rsidRDefault="006D0113">
            <w:pPr>
              <w:pStyle w:val="western"/>
            </w:pPr>
            <w:r>
              <w:t>Rogério Tristão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t>Definir e descrever os requisitos não funcionais do sistema.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t>Desenvolvimento dos requisitos não funcionais do sistema.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t>Requisitos estarem de acordo com os criterios de aceitação do documento ART.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D10EE0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D10EE0">
        <w:tc>
          <w:tcPr>
            <w:tcW w:w="1925" w:type="pct"/>
          </w:tcPr>
          <w:p w:rsidR="006D0113" w:rsidRDefault="006D0113">
            <w:pPr>
              <w:pStyle w:val="western"/>
            </w:pPr>
            <w:r>
              <w:rPr>
                <w:b/>
                <w:bCs/>
                <w:sz w:val="24"/>
                <w:szCs w:val="24"/>
              </w:rPr>
              <w:t>Validar requisitos</w:t>
            </w:r>
          </w:p>
        </w:tc>
        <w:tc>
          <w:tcPr>
            <w:tcW w:w="1364" w:type="pct"/>
          </w:tcPr>
          <w:p w:rsidR="006D0113" w:rsidRDefault="006D0113">
            <w:pPr>
              <w:pStyle w:val="western"/>
            </w:pPr>
            <w:r>
              <w:t>29/06/13</w:t>
            </w:r>
          </w:p>
        </w:tc>
        <w:tc>
          <w:tcPr>
            <w:tcW w:w="1711" w:type="pct"/>
            <w:vAlign w:val="center"/>
          </w:tcPr>
          <w:p w:rsidR="006D0113" w:rsidRDefault="006D0113">
            <w:pPr>
              <w:pStyle w:val="western"/>
            </w:pPr>
            <w:r>
              <w:t>Rogério Tristão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64327" w:rsidRDefault="006D0113" w:rsidP="00964327">
            <w:pPr>
              <w:pStyle w:val="western"/>
              <w:spacing w:after="198"/>
            </w:pPr>
            <w:r>
              <w:t>Validar os requisitos com o professor Sergio.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t>Requisitos.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t>O professor Sergio aprovar os requisitos.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D10EE0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D10EE0">
        <w:tc>
          <w:tcPr>
            <w:tcW w:w="1925" w:type="pct"/>
          </w:tcPr>
          <w:p w:rsidR="006D0113" w:rsidRDefault="006D0113">
            <w:pPr>
              <w:pStyle w:val="western"/>
            </w:pPr>
            <w:r>
              <w:rPr>
                <w:b/>
                <w:bCs/>
                <w:sz w:val="24"/>
                <w:szCs w:val="24"/>
              </w:rPr>
              <w:t>Implementar componentes</w:t>
            </w:r>
          </w:p>
        </w:tc>
        <w:tc>
          <w:tcPr>
            <w:tcW w:w="1364" w:type="pct"/>
          </w:tcPr>
          <w:p w:rsidR="006D0113" w:rsidRDefault="006D0113">
            <w:pPr>
              <w:pStyle w:val="western"/>
            </w:pPr>
            <w:r>
              <w:t>15/07/13</w:t>
            </w:r>
          </w:p>
        </w:tc>
        <w:tc>
          <w:tcPr>
            <w:tcW w:w="1711" w:type="pct"/>
            <w:vAlign w:val="center"/>
          </w:tcPr>
          <w:p w:rsidR="006D0113" w:rsidRDefault="006D0113">
            <w:pPr>
              <w:pStyle w:val="western"/>
            </w:pPr>
            <w:r>
              <w:t>Raul Barca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Default="006D0113">
            <w:pPr>
              <w:pStyle w:val="western"/>
            </w:pPr>
            <w:r>
              <w:rPr>
                <w:b/>
                <w:bCs/>
              </w:rPr>
              <w:t>Descrição do pacote de trabalho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Default="006D0113">
            <w:pPr>
              <w:pStyle w:val="western"/>
            </w:pPr>
            <w:r>
              <w:t>Implementar os componentes do projeto.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Default="006D0113">
            <w:pPr>
              <w:pStyle w:val="western"/>
            </w:pPr>
            <w:r>
              <w:rPr>
                <w:b/>
                <w:bCs/>
              </w:rPr>
              <w:t>Trabalho envolvido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Default="006D0113">
            <w:pPr>
              <w:pStyle w:val="western"/>
            </w:pPr>
            <w:r>
              <w:t>Artefatos técnicos do projeto.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Default="006D0113">
            <w:pPr>
              <w:pStyle w:val="western"/>
            </w:pPr>
            <w:r>
              <w:rPr>
                <w:b/>
                <w:bCs/>
              </w:rPr>
              <w:t>Critérios de aceitação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Default="006D0113">
            <w:pPr>
              <w:pStyle w:val="western"/>
            </w:pPr>
            <w:r>
              <w:t>Testes de aceitação obtiverem êxito.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D10EE0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D10EE0">
        <w:tc>
          <w:tcPr>
            <w:tcW w:w="1925" w:type="pct"/>
          </w:tcPr>
          <w:p w:rsidR="006D0113" w:rsidRPr="00964327" w:rsidRDefault="006D0113" w:rsidP="00964327">
            <w:pPr>
              <w:pStyle w:val="western"/>
              <w:spacing w:after="198"/>
              <w:rPr>
                <w:b/>
              </w:rPr>
            </w:pPr>
            <w:r w:rsidRPr="00964327">
              <w:rPr>
                <w:b/>
              </w:rPr>
              <w:t>Definir propostas de integração</w:t>
            </w:r>
          </w:p>
        </w:tc>
        <w:tc>
          <w:tcPr>
            <w:tcW w:w="1364" w:type="pct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D10EE0">
            <w:r>
              <w:t>Raul Barca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rPr>
                <w:rFonts w:cs="Arial"/>
              </w:rPr>
              <w:t>Definir propostas de integração para o CERCOMP avaliar.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rPr>
                <w:rFonts w:cs="Arial"/>
              </w:rPr>
              <w:t>Desenvolver propostas arquiteturais de integração com o SICAD.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rPr>
                <w:rFonts w:cs="Arial"/>
              </w:rPr>
              <w:t>Cercomp avaliar as propostas e dar um parecer positivo.</w:t>
            </w:r>
          </w:p>
        </w:tc>
      </w:tr>
    </w:tbl>
    <w:p w:rsidR="006D0113" w:rsidRDefault="006D0113" w:rsidP="008917C5">
      <w:pPr>
        <w:jc w:val="both"/>
        <w:rPr>
          <w:rFonts w:ascii="Calibri Light" w:hAnsi="Calibri Light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D10EE0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D10EE0">
        <w:tc>
          <w:tcPr>
            <w:tcW w:w="1925" w:type="pct"/>
          </w:tcPr>
          <w:p w:rsidR="006D0113" w:rsidRDefault="006D0113">
            <w:pPr>
              <w:pStyle w:val="western"/>
            </w:pPr>
            <w:r>
              <w:rPr>
                <w:b/>
                <w:bCs/>
                <w:sz w:val="24"/>
                <w:szCs w:val="24"/>
              </w:rPr>
              <w:t>Definir plano de testes</w:t>
            </w:r>
          </w:p>
        </w:tc>
        <w:tc>
          <w:tcPr>
            <w:tcW w:w="1364" w:type="pct"/>
          </w:tcPr>
          <w:p w:rsidR="006D0113" w:rsidRDefault="006D0113">
            <w:pPr>
              <w:pStyle w:val="western"/>
            </w:pPr>
            <w:r>
              <w:t>18/06/13</w:t>
            </w:r>
          </w:p>
        </w:tc>
        <w:tc>
          <w:tcPr>
            <w:tcW w:w="1711" w:type="pct"/>
            <w:vAlign w:val="center"/>
          </w:tcPr>
          <w:p w:rsidR="006D0113" w:rsidRDefault="006D0113">
            <w:pPr>
              <w:pStyle w:val="western"/>
            </w:pPr>
            <w:r>
              <w:t>Thaís Carvalho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t>Definir o plano de testes do sistema.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t>Testes do sistema.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64327" w:rsidRDefault="006D0113" w:rsidP="00964327">
            <w:pPr>
              <w:pStyle w:val="western"/>
              <w:spacing w:after="198"/>
            </w:pPr>
            <w:r>
              <w:t>Plano de testes definido.</w:t>
            </w:r>
          </w:p>
        </w:tc>
      </w:tr>
    </w:tbl>
    <w:p w:rsidR="006D0113" w:rsidRDefault="006D0113" w:rsidP="008917C5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D10EE0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D10EE0">
        <w:tc>
          <w:tcPr>
            <w:tcW w:w="1925" w:type="pct"/>
          </w:tcPr>
          <w:p w:rsidR="006D0113" w:rsidRDefault="006D0113">
            <w:pPr>
              <w:pStyle w:val="western"/>
            </w:pPr>
            <w:r>
              <w:rPr>
                <w:b/>
                <w:bCs/>
                <w:sz w:val="24"/>
                <w:szCs w:val="24"/>
              </w:rPr>
              <w:t>Executar planos de testes</w:t>
            </w:r>
          </w:p>
        </w:tc>
        <w:tc>
          <w:tcPr>
            <w:tcW w:w="1364" w:type="pct"/>
          </w:tcPr>
          <w:p w:rsidR="006D0113" w:rsidRDefault="006D0113">
            <w:pPr>
              <w:pStyle w:val="western"/>
            </w:pPr>
            <w:r>
              <w:t>15/07/13</w:t>
            </w:r>
          </w:p>
        </w:tc>
        <w:tc>
          <w:tcPr>
            <w:tcW w:w="1711" w:type="pct"/>
            <w:vAlign w:val="center"/>
          </w:tcPr>
          <w:p w:rsidR="006D0113" w:rsidRDefault="006D0113">
            <w:pPr>
              <w:pStyle w:val="western"/>
            </w:pPr>
            <w:r>
              <w:t>Thaís Carvalho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t>Executar os casos de teste descritos no plano.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t>Plano de teste.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t>Testes efetuados com sucesso.</w:t>
            </w:r>
          </w:p>
        </w:tc>
      </w:tr>
    </w:tbl>
    <w:p w:rsidR="006D0113" w:rsidRDefault="006D0113" w:rsidP="008917C5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D10EE0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D10EE0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D10EE0">
        <w:tc>
          <w:tcPr>
            <w:tcW w:w="1925" w:type="pct"/>
          </w:tcPr>
          <w:p w:rsidR="006D0113" w:rsidRPr="0095193E" w:rsidRDefault="006D0113" w:rsidP="00D10EE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Desenhar a arquitetura do projeto</w:t>
            </w:r>
          </w:p>
        </w:tc>
        <w:tc>
          <w:tcPr>
            <w:tcW w:w="1364" w:type="pct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rPr>
                <w:rFonts w:cs="Arial"/>
              </w:rPr>
              <w:t>01/07/2013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D10EE0">
            <w:r>
              <w:t>Raul Barca e Vinícius Dantas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rPr>
                <w:rFonts w:cs="Arial"/>
              </w:rPr>
              <w:t>Definir o projeto arquitetural do sistema.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rPr>
                <w:rFonts w:cs="Arial"/>
              </w:rPr>
              <w:t>Definir os componentes e desenhar a arquitetura do projeto.</w:t>
            </w:r>
          </w:p>
        </w:tc>
      </w:tr>
      <w:tr w:rsidR="006D0113" w:rsidRPr="0095193E" w:rsidTr="00D10EE0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D10EE0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D10EE0">
        <w:tc>
          <w:tcPr>
            <w:tcW w:w="5000" w:type="pct"/>
            <w:gridSpan w:val="3"/>
          </w:tcPr>
          <w:p w:rsidR="006D0113" w:rsidRPr="0095193E" w:rsidRDefault="006D0113" w:rsidP="00D10EE0">
            <w:pPr>
              <w:rPr>
                <w:rFonts w:cs="Arial"/>
              </w:rPr>
            </w:pPr>
            <w:r>
              <w:rPr>
                <w:rFonts w:cs="Arial"/>
              </w:rPr>
              <w:t>Projeto arquitetural completo e validado.</w:t>
            </w:r>
          </w:p>
        </w:tc>
      </w:tr>
    </w:tbl>
    <w:p w:rsidR="006D0113" w:rsidRDefault="006D0113" w:rsidP="008917C5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2688"/>
        <w:gridCol w:w="3372"/>
      </w:tblGrid>
      <w:tr w:rsidR="006D0113" w:rsidRPr="0095193E" w:rsidTr="00CC34E1">
        <w:trPr>
          <w:trHeight w:val="432"/>
        </w:trPr>
        <w:tc>
          <w:tcPr>
            <w:tcW w:w="1925" w:type="pct"/>
            <w:shd w:val="clear" w:color="auto" w:fill="DEEAF6"/>
            <w:vAlign w:val="center"/>
          </w:tcPr>
          <w:p w:rsidR="006D0113" w:rsidRPr="0095193E" w:rsidRDefault="006D0113" w:rsidP="00CC34E1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364" w:type="pct"/>
            <w:shd w:val="clear" w:color="auto" w:fill="DEEAF6"/>
            <w:vAlign w:val="center"/>
          </w:tcPr>
          <w:p w:rsidR="006D0113" w:rsidRPr="0095193E" w:rsidRDefault="006D0113" w:rsidP="00CC34E1">
            <w:pPr>
              <w:rPr>
                <w:rFonts w:cs="Arial"/>
                <w:b/>
                <w:bCs/>
                <w:iCs/>
              </w:rPr>
            </w:pPr>
            <w:r w:rsidRPr="0095193E"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EEAF6"/>
            <w:vAlign w:val="center"/>
          </w:tcPr>
          <w:p w:rsidR="006D0113" w:rsidRPr="0095193E" w:rsidRDefault="006D0113" w:rsidP="00CC34E1">
            <w:pPr>
              <w:rPr>
                <w:b/>
              </w:rPr>
            </w:pPr>
            <w:r w:rsidRPr="0095193E">
              <w:rPr>
                <w:b/>
              </w:rPr>
              <w:t>Organização/Pessoa Responsável</w:t>
            </w:r>
          </w:p>
        </w:tc>
      </w:tr>
      <w:tr w:rsidR="006D0113" w:rsidRPr="0095193E" w:rsidTr="00CC34E1">
        <w:tc>
          <w:tcPr>
            <w:tcW w:w="1925" w:type="pct"/>
          </w:tcPr>
          <w:p w:rsidR="006D0113" w:rsidRPr="0095193E" w:rsidRDefault="006D0113" w:rsidP="00CC34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Definir métricas</w:t>
            </w:r>
          </w:p>
        </w:tc>
        <w:tc>
          <w:tcPr>
            <w:tcW w:w="1364" w:type="pct"/>
          </w:tcPr>
          <w:p w:rsidR="006D0113" w:rsidRPr="0095193E" w:rsidRDefault="006D0113" w:rsidP="00CC34E1">
            <w:pPr>
              <w:rPr>
                <w:rFonts w:cs="Arial"/>
              </w:rPr>
            </w:pPr>
            <w:r>
              <w:rPr>
                <w:rFonts w:cs="Arial"/>
              </w:rPr>
              <w:t>10/07/2013</w:t>
            </w:r>
          </w:p>
        </w:tc>
        <w:tc>
          <w:tcPr>
            <w:tcW w:w="1711" w:type="pct"/>
            <w:vAlign w:val="center"/>
          </w:tcPr>
          <w:p w:rsidR="006D0113" w:rsidRPr="0095193E" w:rsidRDefault="006D0113" w:rsidP="00CC34E1">
            <w:r>
              <w:t>Rúben Borges</w:t>
            </w:r>
          </w:p>
        </w:tc>
      </w:tr>
      <w:tr w:rsidR="006D0113" w:rsidRPr="0095193E" w:rsidTr="00CC34E1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CC34E1">
            <w:pPr>
              <w:rPr>
                <w:rFonts w:cs="Arial"/>
              </w:rPr>
            </w:pPr>
            <w:r w:rsidRPr="0095193E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6D0113" w:rsidRPr="0095193E" w:rsidTr="00CC34E1">
        <w:tc>
          <w:tcPr>
            <w:tcW w:w="5000" w:type="pct"/>
            <w:gridSpan w:val="3"/>
          </w:tcPr>
          <w:p w:rsidR="006D0113" w:rsidRPr="0095193E" w:rsidRDefault="006D0113" w:rsidP="00CC34E1">
            <w:pPr>
              <w:rPr>
                <w:rFonts w:cs="Arial"/>
              </w:rPr>
            </w:pPr>
            <w:r>
              <w:rPr>
                <w:rFonts w:cs="Arial"/>
              </w:rPr>
              <w:t>Definir e acompanhar as métricas do projeto</w:t>
            </w:r>
          </w:p>
          <w:p w:rsidR="006D0113" w:rsidRPr="0095193E" w:rsidRDefault="006D0113" w:rsidP="00CC34E1">
            <w:pPr>
              <w:rPr>
                <w:rFonts w:cs="Arial"/>
              </w:rPr>
            </w:pPr>
          </w:p>
        </w:tc>
      </w:tr>
      <w:tr w:rsidR="006D0113" w:rsidRPr="0095193E" w:rsidTr="00CC34E1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CC34E1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Trabalho envolvido</w:t>
            </w:r>
          </w:p>
        </w:tc>
      </w:tr>
      <w:tr w:rsidR="006D0113" w:rsidRPr="0095193E" w:rsidTr="00CC34E1">
        <w:tc>
          <w:tcPr>
            <w:tcW w:w="5000" w:type="pct"/>
            <w:gridSpan w:val="3"/>
          </w:tcPr>
          <w:p w:rsidR="006D0113" w:rsidRPr="0095193E" w:rsidRDefault="006D0113" w:rsidP="00CC34E1">
            <w:pPr>
              <w:rPr>
                <w:rFonts w:cs="Arial"/>
              </w:rPr>
            </w:pPr>
            <w:r>
              <w:rPr>
                <w:rFonts w:cs="Arial"/>
              </w:rPr>
              <w:t>Analisar o Hudson, Sonar e a produtividade da equipe para gerar as métricas necessárias para o projeto</w:t>
            </w:r>
          </w:p>
          <w:p w:rsidR="006D0113" w:rsidRPr="0095193E" w:rsidRDefault="006D0113" w:rsidP="00CC34E1">
            <w:pPr>
              <w:rPr>
                <w:rFonts w:cs="Arial"/>
              </w:rPr>
            </w:pPr>
          </w:p>
        </w:tc>
      </w:tr>
      <w:tr w:rsidR="006D0113" w:rsidRPr="0095193E" w:rsidTr="00CC34E1">
        <w:tc>
          <w:tcPr>
            <w:tcW w:w="5000" w:type="pct"/>
            <w:gridSpan w:val="3"/>
            <w:shd w:val="clear" w:color="auto" w:fill="DEEAF6"/>
          </w:tcPr>
          <w:p w:rsidR="006D0113" w:rsidRPr="0095193E" w:rsidRDefault="006D0113" w:rsidP="00CC34E1">
            <w:pPr>
              <w:rPr>
                <w:rFonts w:cs="Arial"/>
                <w:b/>
              </w:rPr>
            </w:pPr>
            <w:r w:rsidRPr="0095193E">
              <w:rPr>
                <w:rFonts w:cs="Arial"/>
                <w:b/>
              </w:rPr>
              <w:t>Critérios de aceitação</w:t>
            </w:r>
          </w:p>
        </w:tc>
      </w:tr>
      <w:tr w:rsidR="006D0113" w:rsidRPr="0095193E" w:rsidTr="00CC34E1">
        <w:tc>
          <w:tcPr>
            <w:tcW w:w="5000" w:type="pct"/>
            <w:gridSpan w:val="3"/>
          </w:tcPr>
          <w:p w:rsidR="006D0113" w:rsidRPr="0095193E" w:rsidRDefault="006D0113" w:rsidP="00CC34E1">
            <w:pPr>
              <w:rPr>
                <w:rFonts w:cs="Arial"/>
              </w:rPr>
            </w:pPr>
            <w:r>
              <w:rPr>
                <w:rFonts w:cs="Arial"/>
              </w:rPr>
              <w:t>Métricas definidas e validadas</w:t>
            </w:r>
          </w:p>
          <w:p w:rsidR="006D0113" w:rsidRPr="0095193E" w:rsidRDefault="006D0113" w:rsidP="00CC34E1">
            <w:pPr>
              <w:rPr>
                <w:rFonts w:cs="Arial"/>
              </w:rPr>
            </w:pPr>
          </w:p>
        </w:tc>
      </w:tr>
    </w:tbl>
    <w:p w:rsidR="006D0113" w:rsidRPr="00B52D80" w:rsidRDefault="006D0113" w:rsidP="008917C5">
      <w:pPr>
        <w:jc w:val="both"/>
      </w:pPr>
    </w:p>
    <w:sectPr w:rsidR="006D0113" w:rsidRPr="00B52D80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113" w:rsidRDefault="006D0113" w:rsidP="00393006">
      <w:pPr>
        <w:spacing w:after="0" w:line="240" w:lineRule="auto"/>
      </w:pPr>
      <w:r>
        <w:separator/>
      </w:r>
    </w:p>
  </w:endnote>
  <w:endnote w:type="continuationSeparator" w:id="0">
    <w:p w:rsidR="006D0113" w:rsidRDefault="006D0113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113" w:rsidRDefault="006D0113">
    <w:pPr>
      <w:pStyle w:val="Footer"/>
      <w:jc w:val="right"/>
    </w:pPr>
    <w:fldSimple w:instr="PAGE   \* MERGEFORMAT">
      <w:r>
        <w:rPr>
          <w:noProof/>
        </w:rPr>
        <w:t>12</w:t>
      </w:r>
    </w:fldSimple>
  </w:p>
  <w:p w:rsidR="006D0113" w:rsidRDefault="006D01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113" w:rsidRDefault="006D0113">
    <w:pPr>
      <w:pStyle w:val="Footer"/>
      <w:jc w:val="right"/>
    </w:pPr>
  </w:p>
  <w:p w:rsidR="006D0113" w:rsidRDefault="006D01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113" w:rsidRDefault="006D0113" w:rsidP="00393006">
      <w:pPr>
        <w:spacing w:after="0" w:line="240" w:lineRule="auto"/>
      </w:pPr>
      <w:r>
        <w:separator/>
      </w:r>
    </w:p>
  </w:footnote>
  <w:footnote w:type="continuationSeparator" w:id="0">
    <w:p w:rsidR="006D0113" w:rsidRDefault="006D0113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4746"/>
      <w:gridCol w:w="4747"/>
    </w:tblGrid>
    <w:tr w:rsidR="006D0113" w:rsidRPr="0095193E" w:rsidTr="0095193E">
      <w:trPr>
        <w:trHeight w:val="256"/>
      </w:trPr>
      <w:tc>
        <w:tcPr>
          <w:tcW w:w="4746" w:type="dxa"/>
        </w:tcPr>
        <w:p w:rsidR="006D0113" w:rsidRPr="0095193E" w:rsidRDefault="006D0113">
          <w:pPr>
            <w:pStyle w:val="Header"/>
          </w:pPr>
          <w:r w:rsidRPr="0095193E">
            <w:t>SAD – Sistema de Avaliação do Docente</w:t>
          </w:r>
        </w:p>
      </w:tc>
      <w:tc>
        <w:tcPr>
          <w:tcW w:w="4747" w:type="dxa"/>
        </w:tcPr>
        <w:p w:rsidR="006D0113" w:rsidRPr="0095193E" w:rsidRDefault="006D0113" w:rsidP="0095193E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  <w:r w:rsidRPr="0095193E">
            <w:tab/>
          </w:r>
          <w:r w:rsidRPr="0095193E">
            <w:tab/>
          </w:r>
        </w:p>
      </w:tc>
    </w:tr>
    <w:tr w:rsidR="006D0113" w:rsidRPr="0095193E" w:rsidTr="0095193E">
      <w:trPr>
        <w:trHeight w:val="257"/>
      </w:trPr>
      <w:tc>
        <w:tcPr>
          <w:tcW w:w="4746" w:type="dxa"/>
        </w:tcPr>
        <w:p w:rsidR="006D0113" w:rsidRPr="0095193E" w:rsidRDefault="006D0113">
          <w:pPr>
            <w:pStyle w:val="Header"/>
          </w:pPr>
          <w:r w:rsidRPr="0095193E">
            <w:t>Dicionário da Estrutura Analítica do Projeto</w:t>
          </w:r>
        </w:p>
      </w:tc>
      <w:tc>
        <w:tcPr>
          <w:tcW w:w="4747" w:type="dxa"/>
        </w:tcPr>
        <w:p w:rsidR="006D0113" w:rsidRPr="0095193E" w:rsidRDefault="006D0113" w:rsidP="008917C5">
          <w:pPr>
            <w:pStyle w:val="Header"/>
          </w:pPr>
          <w:r w:rsidRPr="0095193E">
            <w:t>Data: 1</w:t>
          </w:r>
          <w:r>
            <w:t>6</w:t>
          </w:r>
          <w:r w:rsidRPr="0095193E">
            <w:t>/07/2013</w:t>
          </w:r>
        </w:p>
      </w:tc>
    </w:tr>
  </w:tbl>
  <w:p w:rsidR="006D0113" w:rsidRDefault="006D01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4BC31B1"/>
    <w:multiLevelType w:val="hybridMultilevel"/>
    <w:tmpl w:val="82A0ACD0"/>
    <w:lvl w:ilvl="0" w:tplc="E53E275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32"/>
        <w:szCs w:val="32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006"/>
    <w:rsid w:val="000855EC"/>
    <w:rsid w:val="000F0C77"/>
    <w:rsid w:val="00132F20"/>
    <w:rsid w:val="001608C9"/>
    <w:rsid w:val="00183D63"/>
    <w:rsid w:val="001B7222"/>
    <w:rsid w:val="001C4772"/>
    <w:rsid w:val="00236B8A"/>
    <w:rsid w:val="00316B43"/>
    <w:rsid w:val="003747BF"/>
    <w:rsid w:val="00393006"/>
    <w:rsid w:val="00591FEA"/>
    <w:rsid w:val="00692DF8"/>
    <w:rsid w:val="006D0113"/>
    <w:rsid w:val="006F2E11"/>
    <w:rsid w:val="00755A17"/>
    <w:rsid w:val="007D1873"/>
    <w:rsid w:val="00800EB8"/>
    <w:rsid w:val="00832C43"/>
    <w:rsid w:val="008917C5"/>
    <w:rsid w:val="0095193E"/>
    <w:rsid w:val="00964327"/>
    <w:rsid w:val="00973E97"/>
    <w:rsid w:val="00A30D6A"/>
    <w:rsid w:val="00A91FEB"/>
    <w:rsid w:val="00B04C99"/>
    <w:rsid w:val="00B05788"/>
    <w:rsid w:val="00B52D80"/>
    <w:rsid w:val="00B539A7"/>
    <w:rsid w:val="00BB3FED"/>
    <w:rsid w:val="00C16B10"/>
    <w:rsid w:val="00C51A66"/>
    <w:rsid w:val="00C7224C"/>
    <w:rsid w:val="00CB688B"/>
    <w:rsid w:val="00CC34E1"/>
    <w:rsid w:val="00D10EE0"/>
    <w:rsid w:val="00D2498A"/>
    <w:rsid w:val="00D63D84"/>
    <w:rsid w:val="00D65F09"/>
    <w:rsid w:val="00D90205"/>
    <w:rsid w:val="00D94AFD"/>
    <w:rsid w:val="00DA06D9"/>
    <w:rsid w:val="00DB0FED"/>
    <w:rsid w:val="00DE76B0"/>
    <w:rsid w:val="00EA0EA7"/>
    <w:rsid w:val="00EA1876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E76B0"/>
    <w:pPr>
      <w:spacing w:after="160" w:line="300" w:lineRule="auto"/>
    </w:pPr>
    <w:rPr>
      <w:sz w:val="21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E76B0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76B0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E76B0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E76B0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E76B0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E76B0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E76B0"/>
    <w:rPr>
      <w:rFonts w:ascii="Calibri Light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E76B0"/>
    <w:rPr>
      <w:rFonts w:ascii="Calibri Light" w:hAnsi="Calibri Light" w:cs="Times New Roman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E76B0"/>
    <w:rPr>
      <w:rFonts w:ascii="Calibri Light" w:hAnsi="Calibri Light" w:cs="Times New Roman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E76B0"/>
    <w:rPr>
      <w:rFonts w:ascii="Calibri Light" w:hAnsi="Calibri Light" w:cs="Times New Roman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E76B0"/>
    <w:rPr>
      <w:rFonts w:ascii="Calibri Light" w:hAnsi="Calibri Light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E76B0"/>
    <w:rPr>
      <w:rFonts w:ascii="Calibri Light" w:hAnsi="Calibri Light" w:cs="Times New Roman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E76B0"/>
    <w:rPr>
      <w:rFonts w:cs="Times New Roman"/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930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93006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DE76B0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E76B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DE76B0"/>
    <w:rPr>
      <w:rFonts w:ascii="Calibri Light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E76B0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E76B0"/>
    <w:rPr>
      <w:rFonts w:cs="Times New Roman"/>
      <w:color w:val="44546A"/>
      <w:sz w:val="28"/>
      <w:szCs w:val="28"/>
    </w:rPr>
  </w:style>
  <w:style w:type="character" w:styleId="Strong">
    <w:name w:val="Strong"/>
    <w:basedOn w:val="DefaultParagraphFont"/>
    <w:uiPriority w:val="99"/>
    <w:qFormat/>
    <w:rsid w:val="00DE76B0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DE76B0"/>
    <w:rPr>
      <w:rFonts w:cs="Times New Roman"/>
      <w:i/>
      <w:iCs/>
      <w:color w:val="000000"/>
    </w:rPr>
  </w:style>
  <w:style w:type="paragraph" w:styleId="NoSpacing">
    <w:name w:val="No Spacing"/>
    <w:uiPriority w:val="99"/>
    <w:qFormat/>
    <w:rsid w:val="00DE76B0"/>
    <w:rPr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DE76B0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DE76B0"/>
    <w:rPr>
      <w:rFonts w:cs="Times New Roman"/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E76B0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E76B0"/>
    <w:rPr>
      <w:rFonts w:ascii="Calibri Light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basedOn w:val="DefaultParagraphFont"/>
    <w:uiPriority w:val="99"/>
    <w:qFormat/>
    <w:rsid w:val="00DE76B0"/>
    <w:rPr>
      <w:rFonts w:cs="Times New Roman"/>
      <w:i/>
      <w:iCs/>
      <w:color w:val="595959"/>
    </w:rPr>
  </w:style>
  <w:style w:type="character" w:styleId="IntenseEmphasis">
    <w:name w:val="Intense Emphasis"/>
    <w:basedOn w:val="DefaultParagraphFont"/>
    <w:uiPriority w:val="99"/>
    <w:qFormat/>
    <w:rsid w:val="00DE76B0"/>
    <w:rPr>
      <w:rFonts w:cs="Times New Roman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99"/>
    <w:qFormat/>
    <w:rsid w:val="00DE76B0"/>
    <w:rPr>
      <w:rFonts w:cs="Times New Roman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99"/>
    <w:qFormat/>
    <w:rsid w:val="00DE76B0"/>
    <w:rPr>
      <w:rFonts w:cs="Times New Roman"/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99"/>
    <w:qFormat/>
    <w:rsid w:val="00DE76B0"/>
    <w:rPr>
      <w:rFonts w:cs="Times New Roman"/>
      <w:b/>
      <w:bCs/>
      <w:smallCaps/>
      <w:spacing w:val="0"/>
    </w:rPr>
  </w:style>
  <w:style w:type="paragraph" w:styleId="TOCHeading">
    <w:name w:val="TOC Heading"/>
    <w:basedOn w:val="Heading1"/>
    <w:next w:val="Normal"/>
    <w:uiPriority w:val="99"/>
    <w:qFormat/>
    <w:rsid w:val="00DE76B0"/>
    <w:pPr>
      <w:outlineLvl w:val="9"/>
    </w:pPr>
  </w:style>
  <w:style w:type="table" w:styleId="TableGrid">
    <w:name w:val="Table Grid"/>
    <w:basedOn w:val="TableNormal"/>
    <w:uiPriority w:val="99"/>
    <w:rsid w:val="00DE76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99"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rsid w:val="003747BF"/>
    <w:rPr>
      <w:rFonts w:cs="Times New Roman"/>
      <w:color w:val="0563C1"/>
      <w:u w:val="single"/>
    </w:rPr>
  </w:style>
  <w:style w:type="paragraph" w:customStyle="1" w:styleId="Padro">
    <w:name w:val="Padrão"/>
    <w:uiPriority w:val="99"/>
    <w:rsid w:val="00755A17"/>
    <w:pPr>
      <w:tabs>
        <w:tab w:val="left" w:pos="708"/>
      </w:tabs>
      <w:suppressAutoHyphens/>
      <w:spacing w:after="200" w:line="276" w:lineRule="auto"/>
    </w:pPr>
    <w:rPr>
      <w:rFonts w:eastAsia="SimSun" w:cs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5A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8917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uiPriority w:val="99"/>
    <w:rsid w:val="008917C5"/>
    <w:rPr>
      <w:rFonts w:cs="Times New Roman"/>
    </w:rPr>
  </w:style>
  <w:style w:type="paragraph" w:customStyle="1" w:styleId="western">
    <w:name w:val="western"/>
    <w:basedOn w:val="Normal"/>
    <w:uiPriority w:val="99"/>
    <w:rsid w:val="00EA1876"/>
    <w:pPr>
      <w:spacing w:before="100" w:beforeAutospacing="1" w:after="119" w:line="276" w:lineRule="auto"/>
    </w:pPr>
    <w:rPr>
      <w:color w:val="000000"/>
      <w:sz w:val="22"/>
      <w:szCs w:val="22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8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252</TotalTime>
  <Pages>12</Pages>
  <Words>1329</Words>
  <Characters>7181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rhaissa.arantes</cp:lastModifiedBy>
  <cp:revision>8</cp:revision>
  <dcterms:created xsi:type="dcterms:W3CDTF">2013-05-27T01:42:00Z</dcterms:created>
  <dcterms:modified xsi:type="dcterms:W3CDTF">2013-07-18T13:48:00Z</dcterms:modified>
</cp:coreProperties>
</file>