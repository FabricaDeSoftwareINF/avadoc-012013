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Default="006A524D" w:rsidP="00755A17">
      <w:pPr>
        <w:jc w:val="both"/>
        <w:rPr>
          <w:sz w:val="32"/>
        </w:rPr>
      </w:pPr>
    </w:p>
    <w:p w:rsidR="006A524D" w:rsidRPr="00DE76B0" w:rsidRDefault="006A524D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Checklist de Homologação</w:t>
      </w:r>
    </w:p>
    <w:p w:rsidR="006A524D" w:rsidRPr="00DE76B0" w:rsidRDefault="006A524D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6A524D" w:rsidRPr="00DE76B0" w:rsidRDefault="006A524D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0.1</w:t>
      </w: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center"/>
      </w:pPr>
    </w:p>
    <w:p w:rsidR="006A524D" w:rsidRPr="00755A17" w:rsidRDefault="006A524D" w:rsidP="00755A17">
      <w:pPr>
        <w:jc w:val="center"/>
        <w:rPr>
          <w:b/>
        </w:rPr>
      </w:pPr>
      <w:r>
        <w:rPr>
          <w:b/>
        </w:rPr>
        <w:t xml:space="preserve">Goiânia, 18 de junho </w:t>
      </w:r>
      <w:r w:rsidRPr="00755A17">
        <w:rPr>
          <w:b/>
        </w:rPr>
        <w:t>de 2013</w:t>
      </w:r>
    </w:p>
    <w:p w:rsidR="006A524D" w:rsidRPr="00755A17" w:rsidRDefault="006A524D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t>Histórico de revisões</w:t>
      </w:r>
    </w:p>
    <w:p w:rsidR="006A524D" w:rsidRPr="00692DF8" w:rsidRDefault="006A524D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5"/>
        <w:gridCol w:w="911"/>
        <w:gridCol w:w="5424"/>
        <w:gridCol w:w="2184"/>
      </w:tblGrid>
      <w:tr w:rsidR="006A524D" w:rsidRPr="0088747F" w:rsidTr="0088747F">
        <w:trPr>
          <w:trHeight w:val="256"/>
          <w:jc w:val="center"/>
        </w:trPr>
        <w:tc>
          <w:tcPr>
            <w:tcW w:w="1335" w:type="dxa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 w:rsidRPr="0088747F">
              <w:t>Data</w:t>
            </w:r>
          </w:p>
        </w:tc>
        <w:tc>
          <w:tcPr>
            <w:tcW w:w="911" w:type="dxa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 w:rsidRPr="0088747F">
              <w:t>Versão</w:t>
            </w:r>
          </w:p>
        </w:tc>
        <w:tc>
          <w:tcPr>
            <w:tcW w:w="5424" w:type="dxa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 w:rsidRPr="0088747F">
              <w:t>Descrição</w:t>
            </w:r>
          </w:p>
        </w:tc>
        <w:tc>
          <w:tcPr>
            <w:tcW w:w="2184" w:type="dxa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 w:rsidRPr="0088747F">
              <w:t>Autor</w:t>
            </w:r>
          </w:p>
        </w:tc>
      </w:tr>
      <w:tr w:rsidR="006A524D" w:rsidRPr="0088747F" w:rsidTr="0088747F">
        <w:trPr>
          <w:trHeight w:val="257"/>
          <w:jc w:val="center"/>
        </w:trPr>
        <w:tc>
          <w:tcPr>
            <w:tcW w:w="1335" w:type="dxa"/>
            <w:vAlign w:val="center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>
              <w:t>18/07/2013</w:t>
            </w:r>
          </w:p>
        </w:tc>
        <w:tc>
          <w:tcPr>
            <w:tcW w:w="911" w:type="dxa"/>
            <w:vAlign w:val="center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>
              <w:t>Criando o checklist de homologação</w:t>
            </w:r>
          </w:p>
        </w:tc>
        <w:tc>
          <w:tcPr>
            <w:tcW w:w="2184" w:type="dxa"/>
            <w:vAlign w:val="center"/>
          </w:tcPr>
          <w:p w:rsidR="006A524D" w:rsidRPr="0088747F" w:rsidRDefault="006A524D" w:rsidP="0088747F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</w:tbl>
    <w:p w:rsidR="006A524D" w:rsidRDefault="006A524D" w:rsidP="00755A17">
      <w:pPr>
        <w:jc w:val="both"/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A524D" w:rsidRDefault="006A524D" w:rsidP="00755A17">
      <w:pPr>
        <w:tabs>
          <w:tab w:val="left" w:pos="7157"/>
        </w:tabs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Pr="003747BF" w:rsidRDefault="006A524D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t>Sumário</w:t>
      </w:r>
    </w:p>
    <w:p w:rsidR="006A524D" w:rsidRDefault="006A524D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1932143" w:history="1">
        <w:r w:rsidRPr="00B25CA7">
          <w:rPr>
            <w:rStyle w:val="Hyperlink"/>
            <w:b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B25CA7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_Toc361932143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524D" w:rsidRDefault="006A524D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61932144" w:history="1">
        <w:r w:rsidRPr="00B25CA7">
          <w:rPr>
            <w:rStyle w:val="Hyperlink"/>
            <w:b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B25CA7">
          <w:rPr>
            <w:rStyle w:val="Hyperlink"/>
            <w:b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_Toc361932144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524D" w:rsidRDefault="006A524D" w:rsidP="00800EB8">
      <w:pPr>
        <w:jc w:val="both"/>
      </w:pPr>
      <w:r>
        <w:fldChar w:fldCharType="end"/>
      </w: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Default="006A524D" w:rsidP="00755A17">
      <w:pPr>
        <w:jc w:val="both"/>
      </w:pPr>
    </w:p>
    <w:p w:rsidR="006A524D" w:rsidRPr="00FC4DE4" w:rsidRDefault="006A524D" w:rsidP="00755A17">
      <w:pPr>
        <w:pStyle w:val="Heading2"/>
        <w:numPr>
          <w:ilvl w:val="0"/>
          <w:numId w:val="1"/>
        </w:numPr>
        <w:jc w:val="both"/>
        <w:rPr>
          <w:b/>
        </w:rPr>
      </w:pPr>
      <w:r>
        <w:rPr>
          <w:b/>
        </w:rPr>
        <w:t>Objetivo</w:t>
      </w:r>
    </w:p>
    <w:p w:rsidR="006A524D" w:rsidRDefault="006A524D" w:rsidP="00755A17">
      <w:pPr>
        <w:jc w:val="both"/>
      </w:pPr>
    </w:p>
    <w:p w:rsidR="006A524D" w:rsidRPr="00755A17" w:rsidRDefault="006A524D" w:rsidP="00755A17">
      <w:pPr>
        <w:jc w:val="both"/>
      </w:pPr>
      <w:r>
        <w:t>Este documenta visa homologar o projeto dentro do ambiente da fábrica de software.</w:t>
      </w:r>
    </w:p>
    <w:p w:rsidR="006A524D" w:rsidRPr="00DB0FED" w:rsidRDefault="006A524D" w:rsidP="00FC4DE4">
      <w:pPr>
        <w:ind w:left="426" w:firstLine="708"/>
        <w:jc w:val="both"/>
      </w:pPr>
    </w:p>
    <w:p w:rsidR="006A524D" w:rsidRDefault="006A524D" w:rsidP="00755A17">
      <w:pPr>
        <w:pStyle w:val="Heading2"/>
        <w:numPr>
          <w:ilvl w:val="0"/>
          <w:numId w:val="1"/>
        </w:numPr>
        <w:jc w:val="both"/>
        <w:rPr>
          <w:b/>
        </w:rPr>
      </w:pPr>
      <w:r>
        <w:rPr>
          <w:b/>
        </w:rPr>
        <w:t>Checklist</w:t>
      </w:r>
    </w:p>
    <w:p w:rsidR="006A524D" w:rsidRDefault="006A524D" w:rsidP="005A47D8"/>
    <w:tbl>
      <w:tblPr>
        <w:tblStyle w:val="TableGrid"/>
        <w:tblW w:w="0" w:type="auto"/>
        <w:tblLook w:val="01E0"/>
      </w:tblPr>
      <w:tblGrid>
        <w:gridCol w:w="4889"/>
        <w:gridCol w:w="4889"/>
      </w:tblGrid>
      <w:tr w:rsidR="006A524D" w:rsidTr="005A47D8">
        <w:tc>
          <w:tcPr>
            <w:tcW w:w="4889" w:type="dxa"/>
          </w:tcPr>
          <w:p w:rsidR="006A524D" w:rsidRPr="005A47D8" w:rsidRDefault="006A524D" w:rsidP="005A47D8">
            <w:pPr>
              <w:jc w:val="center"/>
              <w:rPr>
                <w:b/>
                <w:sz w:val="24"/>
                <w:szCs w:val="24"/>
              </w:rPr>
            </w:pPr>
            <w:r w:rsidRPr="005A47D8">
              <w:rPr>
                <w:b/>
                <w:sz w:val="24"/>
                <w:szCs w:val="24"/>
              </w:rPr>
              <w:t>Itens verificados</w:t>
            </w:r>
          </w:p>
        </w:tc>
        <w:tc>
          <w:tcPr>
            <w:tcW w:w="4889" w:type="dxa"/>
          </w:tcPr>
          <w:p w:rsidR="006A524D" w:rsidRDefault="006A524D" w:rsidP="005A47D8"/>
        </w:tc>
      </w:tr>
      <w:tr w:rsidR="006A524D" w:rsidTr="005A47D8">
        <w:tc>
          <w:tcPr>
            <w:tcW w:w="4889" w:type="dxa"/>
          </w:tcPr>
          <w:p w:rsidR="006A524D" w:rsidRDefault="006A524D" w:rsidP="005A47D8">
            <w:pPr>
              <w:jc w:val="center"/>
            </w:pPr>
            <w:r>
              <w:t>O sistema executa de forma satisfatória no ambiente da fábrica?</w:t>
            </w:r>
          </w:p>
        </w:tc>
        <w:tc>
          <w:tcPr>
            <w:tcW w:w="4889" w:type="dxa"/>
          </w:tcPr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bookmarkStart w:id="0" w:name="Selecionar1"/>
            <w:r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  <w:bookmarkEnd w:id="0"/>
          </w:p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5A47D8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O sistema atende ao nível F do MPS.BR?</w:t>
            </w:r>
          </w:p>
        </w:tc>
        <w:tc>
          <w:tcPr>
            <w:tcW w:w="4889" w:type="dxa"/>
          </w:tcPr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5A47D8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A usabilidade do sistema foi atendida de acordo com o documento de requisitos?</w:t>
            </w:r>
          </w:p>
        </w:tc>
        <w:tc>
          <w:tcPr>
            <w:tcW w:w="4889" w:type="dxa"/>
          </w:tcPr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5A47D8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Todos os requisitos foram atendidos?</w:t>
            </w:r>
          </w:p>
        </w:tc>
        <w:tc>
          <w:tcPr>
            <w:tcW w:w="4889" w:type="dxa"/>
          </w:tcPr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5A47D8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Hudson e Sonar foram usados no projeto?</w:t>
            </w:r>
          </w:p>
        </w:tc>
        <w:tc>
          <w:tcPr>
            <w:tcW w:w="4889" w:type="dxa"/>
          </w:tcPr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5A47D8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Hudson e Sonar atenderam as necessidades do projeto?</w:t>
            </w:r>
          </w:p>
        </w:tc>
        <w:tc>
          <w:tcPr>
            <w:tcW w:w="4889" w:type="dxa"/>
          </w:tcPr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5A47D8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As ferramentas disponibilizadas pela fábrica atenderam a necessidade do projeto?</w:t>
            </w:r>
          </w:p>
        </w:tc>
        <w:tc>
          <w:tcPr>
            <w:tcW w:w="4889" w:type="dxa"/>
          </w:tcPr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5A47D8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D3119E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O projeto foi documentado?</w:t>
            </w:r>
          </w:p>
        </w:tc>
        <w:tc>
          <w:tcPr>
            <w:tcW w:w="4889" w:type="dxa"/>
          </w:tcPr>
          <w:p w:rsidR="006A524D" w:rsidRDefault="006A524D" w:rsidP="00D2324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D2324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D2324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</w:tc>
      </w:tr>
      <w:tr w:rsidR="006A524D" w:rsidRPr="005A47D8" w:rsidTr="00D3119E">
        <w:tc>
          <w:tcPr>
            <w:tcW w:w="4889" w:type="dxa"/>
          </w:tcPr>
          <w:p w:rsidR="006A524D" w:rsidRDefault="006A524D" w:rsidP="00D2324E">
            <w:pPr>
              <w:jc w:val="center"/>
            </w:pPr>
            <w:r>
              <w:t>É possível que outra pessoa dê continuidade no projeto sem maiores dificuldades?</w:t>
            </w:r>
          </w:p>
        </w:tc>
        <w:tc>
          <w:tcPr>
            <w:tcW w:w="4889" w:type="dxa"/>
          </w:tcPr>
          <w:p w:rsidR="006A524D" w:rsidRDefault="006A524D" w:rsidP="00D2324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Sim </w:t>
            </w:r>
            <w:r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sz w:val="20"/>
                <w:szCs w:val="20"/>
              </w:rPr>
              <w:instrText xml:space="preserve"> FORMCHECKBOX </w:instrTex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  <w:fldChar w:fldCharType="end"/>
            </w:r>
          </w:p>
          <w:p w:rsidR="006A524D" w:rsidRDefault="006A524D" w:rsidP="00D2324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Não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  <w:p w:rsidR="006A524D" w:rsidRPr="005A47D8" w:rsidRDefault="006A524D" w:rsidP="00D2324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Parcialmente</w:t>
            </w:r>
            <w:r w:rsidRPr="00F228F1">
              <w:rPr>
                <w:b/>
                <w:sz w:val="20"/>
                <w:szCs w:val="20"/>
              </w:rPr>
              <w:t xml:space="preserve"> </w:t>
            </w:r>
            <w:r w:rsidRPr="00F228F1">
              <w:rPr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228F1">
              <w:rPr>
                <w:b/>
                <w:sz w:val="20"/>
                <w:szCs w:val="20"/>
              </w:rPr>
              <w:instrText xml:space="preserve"> FORMCHECKBOX </w:instrText>
            </w:r>
            <w:r w:rsidRPr="00F228F1">
              <w:rPr>
                <w:b/>
                <w:sz w:val="20"/>
                <w:szCs w:val="20"/>
              </w:rPr>
            </w:r>
            <w:r w:rsidRPr="00F228F1"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6A524D" w:rsidRPr="005A47D8" w:rsidRDefault="006A524D" w:rsidP="005A47D8"/>
    <w:p w:rsidR="006A524D" w:rsidRDefault="006A524D" w:rsidP="00755A17"/>
    <w:p w:rsidR="006A524D" w:rsidRPr="00755A17" w:rsidRDefault="006A524D" w:rsidP="00755A17">
      <w:pPr>
        <w:ind w:firstLine="1134"/>
        <w:jc w:val="both"/>
      </w:pPr>
    </w:p>
    <w:p w:rsidR="006A524D" w:rsidRPr="00755A17" w:rsidRDefault="006A524D" w:rsidP="00755A17"/>
    <w:p w:rsidR="006A524D" w:rsidRPr="00800EB8" w:rsidRDefault="006A524D" w:rsidP="00800EB8"/>
    <w:p w:rsidR="006A524D" w:rsidRPr="00FC4DE4" w:rsidRDefault="006A524D" w:rsidP="00FC4DE4"/>
    <w:p w:rsidR="006A524D" w:rsidRDefault="006A524D" w:rsidP="00755A17">
      <w:pPr>
        <w:jc w:val="both"/>
      </w:pPr>
    </w:p>
    <w:p w:rsidR="006A524D" w:rsidRPr="00692DF8" w:rsidRDefault="006A524D" w:rsidP="00755A17">
      <w:pPr>
        <w:jc w:val="both"/>
      </w:pPr>
    </w:p>
    <w:sectPr w:rsidR="006A524D" w:rsidRPr="00692DF8" w:rsidSect="00DE76B0">
      <w:headerReference w:type="default" r:id="rId7"/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524D" w:rsidRDefault="006A524D" w:rsidP="00393006">
      <w:pPr>
        <w:spacing w:after="0" w:line="240" w:lineRule="auto"/>
      </w:pPr>
      <w:r>
        <w:separator/>
      </w:r>
    </w:p>
  </w:endnote>
  <w:endnote w:type="continuationSeparator" w:id="0">
    <w:p w:rsidR="006A524D" w:rsidRDefault="006A524D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4D" w:rsidRDefault="006A524D">
    <w:pPr>
      <w:pStyle w:val="Footer"/>
      <w:jc w:val="right"/>
    </w:pPr>
    <w:fldSimple w:instr="PAGE   \* MERGEFORMAT">
      <w:r>
        <w:rPr>
          <w:noProof/>
        </w:rPr>
        <w:t>2</w:t>
      </w:r>
    </w:fldSimple>
  </w:p>
  <w:p w:rsidR="006A524D" w:rsidRDefault="006A52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4D" w:rsidRDefault="006A524D">
    <w:pPr>
      <w:pStyle w:val="Footer"/>
      <w:jc w:val="right"/>
    </w:pPr>
  </w:p>
  <w:p w:rsidR="006A524D" w:rsidRDefault="006A52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524D" w:rsidRDefault="006A524D" w:rsidP="00393006">
      <w:pPr>
        <w:spacing w:after="0" w:line="240" w:lineRule="auto"/>
      </w:pPr>
      <w:r>
        <w:separator/>
      </w:r>
    </w:p>
  </w:footnote>
  <w:footnote w:type="continuationSeparator" w:id="0">
    <w:p w:rsidR="006A524D" w:rsidRDefault="006A524D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746"/>
      <w:gridCol w:w="4747"/>
    </w:tblGrid>
    <w:tr w:rsidR="006A524D" w:rsidRPr="0088747F" w:rsidTr="0088747F">
      <w:trPr>
        <w:trHeight w:val="256"/>
      </w:trPr>
      <w:tc>
        <w:tcPr>
          <w:tcW w:w="4746" w:type="dxa"/>
        </w:tcPr>
        <w:p w:rsidR="006A524D" w:rsidRPr="0088747F" w:rsidRDefault="006A524D">
          <w:pPr>
            <w:pStyle w:val="Header"/>
          </w:pPr>
          <w:r w:rsidRPr="0088747F">
            <w:t>SAD – Sistema de Avaliação do Docente</w:t>
          </w:r>
        </w:p>
      </w:tc>
      <w:tc>
        <w:tcPr>
          <w:tcW w:w="4747" w:type="dxa"/>
        </w:tcPr>
        <w:p w:rsidR="006A524D" w:rsidRPr="0088747F" w:rsidRDefault="006A524D" w:rsidP="0088747F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 w:rsidRPr="0088747F">
            <w:t>Versão: 0.</w:t>
          </w:r>
          <w:r>
            <w:t>1</w:t>
          </w:r>
          <w:r w:rsidRPr="0088747F">
            <w:tab/>
          </w:r>
          <w:r w:rsidRPr="0088747F">
            <w:tab/>
          </w:r>
        </w:p>
      </w:tc>
    </w:tr>
    <w:tr w:rsidR="006A524D" w:rsidRPr="0088747F" w:rsidTr="0088747F">
      <w:trPr>
        <w:trHeight w:val="257"/>
      </w:trPr>
      <w:tc>
        <w:tcPr>
          <w:tcW w:w="4746" w:type="dxa"/>
        </w:tcPr>
        <w:p w:rsidR="006A524D" w:rsidRPr="0088747F" w:rsidRDefault="006A524D">
          <w:pPr>
            <w:pStyle w:val="Header"/>
          </w:pPr>
          <w:r>
            <w:t>Checklist de Homologação</w:t>
          </w:r>
        </w:p>
      </w:tc>
      <w:tc>
        <w:tcPr>
          <w:tcW w:w="4747" w:type="dxa"/>
        </w:tcPr>
        <w:p w:rsidR="006A524D" w:rsidRPr="0088747F" w:rsidRDefault="006A524D" w:rsidP="00EA0EA7">
          <w:pPr>
            <w:pStyle w:val="Header"/>
          </w:pPr>
          <w:r>
            <w:t>Data: 18</w:t>
          </w:r>
          <w:r w:rsidRPr="0088747F">
            <w:t>/0</w:t>
          </w:r>
          <w:r>
            <w:t>7</w:t>
          </w:r>
          <w:r w:rsidRPr="0088747F">
            <w:t>/</w:t>
          </w:r>
          <w:r>
            <w:t>2013</w:t>
          </w:r>
        </w:p>
      </w:tc>
    </w:tr>
  </w:tbl>
  <w:p w:rsidR="006A524D" w:rsidRDefault="006A52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006"/>
    <w:rsid w:val="00083D93"/>
    <w:rsid w:val="00132F20"/>
    <w:rsid w:val="00227BA4"/>
    <w:rsid w:val="003747BF"/>
    <w:rsid w:val="00393006"/>
    <w:rsid w:val="005A47D8"/>
    <w:rsid w:val="00692DF8"/>
    <w:rsid w:val="006A524D"/>
    <w:rsid w:val="006F35B2"/>
    <w:rsid w:val="00755A17"/>
    <w:rsid w:val="007D1873"/>
    <w:rsid w:val="00800EB8"/>
    <w:rsid w:val="0088747F"/>
    <w:rsid w:val="00A30D6A"/>
    <w:rsid w:val="00B05788"/>
    <w:rsid w:val="00B25CA7"/>
    <w:rsid w:val="00B25D7D"/>
    <w:rsid w:val="00B539A7"/>
    <w:rsid w:val="00C7224C"/>
    <w:rsid w:val="00CB688B"/>
    <w:rsid w:val="00D2324E"/>
    <w:rsid w:val="00D3119E"/>
    <w:rsid w:val="00D90205"/>
    <w:rsid w:val="00D94AFD"/>
    <w:rsid w:val="00DA06D9"/>
    <w:rsid w:val="00DB0FED"/>
    <w:rsid w:val="00DE76B0"/>
    <w:rsid w:val="00EA0EA7"/>
    <w:rsid w:val="00EC110A"/>
    <w:rsid w:val="00F12619"/>
    <w:rsid w:val="00F228F1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basedOn w:val="DefaultParagraphFont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basedOn w:val="DefaultParagraphFont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9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06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5</Pages>
  <Words>281</Words>
  <Characters>1523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DE HOMOLOGAÇÃO</dc:title>
  <dc:subject/>
  <dc:creator>RogerioTJ</dc:creator>
  <cp:keywords/>
  <dc:description/>
  <cp:lastModifiedBy>rhaissa.arantes</cp:lastModifiedBy>
  <cp:revision>2</cp:revision>
  <dcterms:created xsi:type="dcterms:W3CDTF">2013-07-18T20:47:00Z</dcterms:created>
  <dcterms:modified xsi:type="dcterms:W3CDTF">2013-07-18T20:47:00Z</dcterms:modified>
</cp:coreProperties>
</file>